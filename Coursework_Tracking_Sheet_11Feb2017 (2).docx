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25362" w14:textId="77777777" w:rsidR="00F71199" w:rsidRDefault="00E76D5F">
      <w:pPr>
        <w:rPr>
          <w:rFonts w:ascii="Arial" w:hAnsi="Arial"/>
          <w:sz w:val="20"/>
        </w:rPr>
      </w:pPr>
      <w:r>
        <w:rPr>
          <w:rFonts w:ascii="Calibri" w:hAnsi="Calibr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F2E0821" wp14:editId="63FAA5E4">
                <wp:simplePos x="0" y="0"/>
                <wp:positionH relativeFrom="column">
                  <wp:posOffset>-2755265</wp:posOffset>
                </wp:positionH>
                <wp:positionV relativeFrom="paragraph">
                  <wp:posOffset>-357505</wp:posOffset>
                </wp:positionV>
                <wp:extent cx="11138535" cy="1539240"/>
                <wp:effectExtent l="0" t="0" r="37465" b="355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8535" cy="1539240"/>
                          <a:chOff x="0" y="0"/>
                          <a:chExt cx="11138535" cy="1539240"/>
                        </a:xfrm>
                      </wpg:grpSpPr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38535" cy="1539240"/>
                          </a:xfrm>
                          <a:custGeom>
                            <a:avLst/>
                            <a:gdLst>
                              <a:gd name="T0" fmla="*/ 11312 w 17541"/>
                              <a:gd name="T1" fmla="*/ 2424 h 2424"/>
                              <a:gd name="T2" fmla="*/ 11269 w 17541"/>
                              <a:gd name="T3" fmla="*/ 2388 h 2424"/>
                              <a:gd name="T4" fmla="*/ 11184 w 17541"/>
                              <a:gd name="T5" fmla="*/ 2260 h 2424"/>
                              <a:gd name="T6" fmla="*/ 11159 w 17541"/>
                              <a:gd name="T7" fmla="*/ 2125 h 2424"/>
                              <a:gd name="T8" fmla="*/ 11511 w 17541"/>
                              <a:gd name="T9" fmla="*/ 1367 h 2424"/>
                              <a:gd name="T10" fmla="*/ 11511 w 17541"/>
                              <a:gd name="T11" fmla="*/ 2107 h 2424"/>
                              <a:gd name="T12" fmla="*/ 11528 w 17541"/>
                              <a:gd name="T13" fmla="*/ 2175 h 2424"/>
                              <a:gd name="T14" fmla="*/ 11553 w 17541"/>
                              <a:gd name="T15" fmla="*/ 2207 h 2424"/>
                              <a:gd name="T16" fmla="*/ 11635 w 17541"/>
                              <a:gd name="T17" fmla="*/ 2246 h 2424"/>
                              <a:gd name="T18" fmla="*/ 11706 w 17541"/>
                              <a:gd name="T19" fmla="*/ 2242 h 2424"/>
                              <a:gd name="T20" fmla="*/ 11780 w 17541"/>
                              <a:gd name="T21" fmla="*/ 2207 h 2424"/>
                              <a:gd name="T22" fmla="*/ 11805 w 17541"/>
                              <a:gd name="T23" fmla="*/ 2175 h 2424"/>
                              <a:gd name="T24" fmla="*/ 11823 w 17541"/>
                              <a:gd name="T25" fmla="*/ 2107 h 2424"/>
                              <a:gd name="T26" fmla="*/ 12181 w 17541"/>
                              <a:gd name="T27" fmla="*/ 1367 h 2424"/>
                              <a:gd name="T28" fmla="*/ 12178 w 17541"/>
                              <a:gd name="T29" fmla="*/ 2068 h 2424"/>
                              <a:gd name="T30" fmla="*/ 12149 w 17541"/>
                              <a:gd name="T31" fmla="*/ 2235 h 2424"/>
                              <a:gd name="T32" fmla="*/ 12110 w 17541"/>
                              <a:gd name="T33" fmla="*/ 2313 h 2424"/>
                              <a:gd name="T34" fmla="*/ 12050 w 17541"/>
                              <a:gd name="T35" fmla="*/ 2388 h 2424"/>
                              <a:gd name="T36" fmla="*/ 12543 w 17541"/>
                              <a:gd name="T37" fmla="*/ 2424 h 2424"/>
                              <a:gd name="T38" fmla="*/ 12487 w 17541"/>
                              <a:gd name="T39" fmla="*/ 2378 h 2424"/>
                              <a:gd name="T40" fmla="*/ 12419 w 17541"/>
                              <a:gd name="T41" fmla="*/ 2296 h 2424"/>
                              <a:gd name="T42" fmla="*/ 12341 w 17541"/>
                              <a:gd name="T43" fmla="*/ 2143 h 2424"/>
                              <a:gd name="T44" fmla="*/ 12309 w 17541"/>
                              <a:gd name="T45" fmla="*/ 1936 h 2424"/>
                              <a:gd name="T46" fmla="*/ 12320 w 17541"/>
                              <a:gd name="T47" fmla="*/ 1822 h 2424"/>
                              <a:gd name="T48" fmla="*/ 12369 w 17541"/>
                              <a:gd name="T49" fmla="*/ 1662 h 2424"/>
                              <a:gd name="T50" fmla="*/ 12458 w 17541"/>
                              <a:gd name="T51" fmla="*/ 1516 h 2424"/>
                              <a:gd name="T52" fmla="*/ 12590 w 17541"/>
                              <a:gd name="T53" fmla="*/ 1406 h 2424"/>
                              <a:gd name="T54" fmla="*/ 12760 w 17541"/>
                              <a:gd name="T55" fmla="*/ 1342 h 2424"/>
                              <a:gd name="T56" fmla="*/ 12895 w 17541"/>
                              <a:gd name="T57" fmla="*/ 1328 h 2424"/>
                              <a:gd name="T58" fmla="*/ 13083 w 17541"/>
                              <a:gd name="T59" fmla="*/ 1353 h 2424"/>
                              <a:gd name="T60" fmla="*/ 13250 w 17541"/>
                              <a:gd name="T61" fmla="*/ 1427 h 2424"/>
                              <a:gd name="T62" fmla="*/ 13346 w 17541"/>
                              <a:gd name="T63" fmla="*/ 1509 h 2424"/>
                              <a:gd name="T64" fmla="*/ 13424 w 17541"/>
                              <a:gd name="T65" fmla="*/ 1609 h 2424"/>
                              <a:gd name="T66" fmla="*/ 13143 w 17541"/>
                              <a:gd name="T67" fmla="*/ 1787 h 2424"/>
                              <a:gd name="T68" fmla="*/ 13094 w 17541"/>
                              <a:gd name="T69" fmla="*/ 1701 h 2424"/>
                              <a:gd name="T70" fmla="*/ 13023 w 17541"/>
                              <a:gd name="T71" fmla="*/ 1630 h 2424"/>
                              <a:gd name="T72" fmla="*/ 12962 w 17541"/>
                              <a:gd name="T73" fmla="*/ 1609 h 2424"/>
                              <a:gd name="T74" fmla="*/ 12909 w 17541"/>
                              <a:gd name="T75" fmla="*/ 1602 h 2424"/>
                              <a:gd name="T76" fmla="*/ 12834 w 17541"/>
                              <a:gd name="T77" fmla="*/ 1616 h 2424"/>
                              <a:gd name="T78" fmla="*/ 12756 w 17541"/>
                              <a:gd name="T79" fmla="*/ 1662 h 2424"/>
                              <a:gd name="T80" fmla="*/ 12710 w 17541"/>
                              <a:gd name="T81" fmla="*/ 1730 h 2424"/>
                              <a:gd name="T82" fmla="*/ 12678 w 17541"/>
                              <a:gd name="T83" fmla="*/ 1837 h 2424"/>
                              <a:gd name="T84" fmla="*/ 12671 w 17541"/>
                              <a:gd name="T85" fmla="*/ 1915 h 2424"/>
                              <a:gd name="T86" fmla="*/ 12692 w 17541"/>
                              <a:gd name="T87" fmla="*/ 2064 h 2424"/>
                              <a:gd name="T88" fmla="*/ 12724 w 17541"/>
                              <a:gd name="T89" fmla="*/ 2143 h 2424"/>
                              <a:gd name="T90" fmla="*/ 12778 w 17541"/>
                              <a:gd name="T91" fmla="*/ 2200 h 2424"/>
                              <a:gd name="T92" fmla="*/ 12849 w 17541"/>
                              <a:gd name="T93" fmla="*/ 2235 h 2424"/>
                              <a:gd name="T94" fmla="*/ 12909 w 17541"/>
                              <a:gd name="T95" fmla="*/ 2242 h 2424"/>
                              <a:gd name="T96" fmla="*/ 12991 w 17541"/>
                              <a:gd name="T97" fmla="*/ 2228 h 2424"/>
                              <a:gd name="T98" fmla="*/ 13051 w 17541"/>
                              <a:gd name="T99" fmla="*/ 2192 h 2424"/>
                              <a:gd name="T100" fmla="*/ 13122 w 17541"/>
                              <a:gd name="T101" fmla="*/ 2100 h 2424"/>
                              <a:gd name="T102" fmla="*/ 13441 w 17541"/>
                              <a:gd name="T103" fmla="*/ 2203 h 2424"/>
                              <a:gd name="T104" fmla="*/ 13367 w 17541"/>
                              <a:gd name="T105" fmla="*/ 2321 h 2424"/>
                              <a:gd name="T106" fmla="*/ 13296 w 17541"/>
                              <a:gd name="T107" fmla="*/ 2395 h 2424"/>
                              <a:gd name="T108" fmla="*/ 13583 w 17541"/>
                              <a:gd name="T109" fmla="*/ 1367 h 2424"/>
                              <a:gd name="T110" fmla="*/ 14403 w 17541"/>
                              <a:gd name="T111" fmla="*/ 2196 h 2424"/>
                              <a:gd name="T112" fmla="*/ 17541 w 17541"/>
                              <a:gd name="T113" fmla="*/ 0 h 2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7541" h="2424">
                                <a:moveTo>
                                  <a:pt x="4" y="0"/>
                                </a:moveTo>
                                <a:lnTo>
                                  <a:pt x="0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269" y="2388"/>
                                </a:lnTo>
                                <a:lnTo>
                                  <a:pt x="11269" y="2388"/>
                                </a:lnTo>
                                <a:lnTo>
                                  <a:pt x="11234" y="2349"/>
                                </a:lnTo>
                                <a:lnTo>
                                  <a:pt x="11205" y="2306"/>
                                </a:lnTo>
                                <a:lnTo>
                                  <a:pt x="11184" y="2260"/>
                                </a:lnTo>
                                <a:lnTo>
                                  <a:pt x="11173" y="2217"/>
                                </a:lnTo>
                                <a:lnTo>
                                  <a:pt x="11163" y="2171"/>
                                </a:lnTo>
                                <a:lnTo>
                                  <a:pt x="11159" y="2125"/>
                                </a:lnTo>
                                <a:lnTo>
                                  <a:pt x="11156" y="2036"/>
                                </a:lnTo>
                                <a:lnTo>
                                  <a:pt x="11156" y="1367"/>
                                </a:lnTo>
                                <a:lnTo>
                                  <a:pt x="11511" y="1367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107"/>
                                </a:lnTo>
                                <a:lnTo>
                                  <a:pt x="11518" y="2143"/>
                                </a:lnTo>
                                <a:lnTo>
                                  <a:pt x="11521" y="2157"/>
                                </a:lnTo>
                                <a:lnTo>
                                  <a:pt x="11528" y="2175"/>
                                </a:lnTo>
                                <a:lnTo>
                                  <a:pt x="11539" y="2192"/>
                                </a:lnTo>
                                <a:lnTo>
                                  <a:pt x="11553" y="2207"/>
                                </a:lnTo>
                                <a:lnTo>
                                  <a:pt x="11553" y="2207"/>
                                </a:lnTo>
                                <a:lnTo>
                                  <a:pt x="11578" y="2224"/>
                                </a:lnTo>
                                <a:lnTo>
                                  <a:pt x="11606" y="2239"/>
                                </a:lnTo>
                                <a:lnTo>
                                  <a:pt x="11635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706" y="2242"/>
                                </a:lnTo>
                                <a:lnTo>
                                  <a:pt x="11734" y="2235"/>
                                </a:lnTo>
                                <a:lnTo>
                                  <a:pt x="11763" y="2221"/>
                                </a:lnTo>
                                <a:lnTo>
                                  <a:pt x="11780" y="2207"/>
                                </a:lnTo>
                                <a:lnTo>
                                  <a:pt x="11780" y="2207"/>
                                </a:lnTo>
                                <a:lnTo>
                                  <a:pt x="11794" y="2192"/>
                                </a:lnTo>
                                <a:lnTo>
                                  <a:pt x="11805" y="2175"/>
                                </a:lnTo>
                                <a:lnTo>
                                  <a:pt x="11812" y="2160"/>
                                </a:lnTo>
                                <a:lnTo>
                                  <a:pt x="11816" y="2143"/>
                                </a:lnTo>
                                <a:lnTo>
                                  <a:pt x="11823" y="2107"/>
                                </a:lnTo>
                                <a:lnTo>
                                  <a:pt x="11823" y="2071"/>
                                </a:lnTo>
                                <a:lnTo>
                                  <a:pt x="11823" y="1367"/>
                                </a:lnTo>
                                <a:lnTo>
                                  <a:pt x="12181" y="1367"/>
                                </a:lnTo>
                                <a:lnTo>
                                  <a:pt x="12181" y="1968"/>
                                </a:lnTo>
                                <a:lnTo>
                                  <a:pt x="12181" y="1968"/>
                                </a:lnTo>
                                <a:lnTo>
                                  <a:pt x="12178" y="2068"/>
                                </a:lnTo>
                                <a:lnTo>
                                  <a:pt x="12174" y="2125"/>
                                </a:lnTo>
                                <a:lnTo>
                                  <a:pt x="12164" y="2178"/>
                                </a:lnTo>
                                <a:lnTo>
                                  <a:pt x="12149" y="2235"/>
                                </a:lnTo>
                                <a:lnTo>
                                  <a:pt x="12139" y="2260"/>
                                </a:lnTo>
                                <a:lnTo>
                                  <a:pt x="12125" y="2289"/>
                                </a:lnTo>
                                <a:lnTo>
                                  <a:pt x="12110" y="2313"/>
                                </a:lnTo>
                                <a:lnTo>
                                  <a:pt x="12093" y="2338"/>
                                </a:lnTo>
                                <a:lnTo>
                                  <a:pt x="12071" y="2363"/>
                                </a:lnTo>
                                <a:lnTo>
                                  <a:pt x="12050" y="2388"/>
                                </a:lnTo>
                                <a:lnTo>
                                  <a:pt x="12050" y="2388"/>
                                </a:lnTo>
                                <a:lnTo>
                                  <a:pt x="12007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15" y="2399"/>
                                </a:lnTo>
                                <a:lnTo>
                                  <a:pt x="12487" y="2378"/>
                                </a:lnTo>
                                <a:lnTo>
                                  <a:pt x="12462" y="2353"/>
                                </a:lnTo>
                                <a:lnTo>
                                  <a:pt x="12440" y="2324"/>
                                </a:lnTo>
                                <a:lnTo>
                                  <a:pt x="12419" y="2296"/>
                                </a:lnTo>
                                <a:lnTo>
                                  <a:pt x="12401" y="2267"/>
                                </a:lnTo>
                                <a:lnTo>
                                  <a:pt x="12366" y="2207"/>
                                </a:lnTo>
                                <a:lnTo>
                                  <a:pt x="12341" y="2143"/>
                                </a:lnTo>
                                <a:lnTo>
                                  <a:pt x="12323" y="2075"/>
                                </a:lnTo>
                                <a:lnTo>
                                  <a:pt x="12313" y="2004"/>
                                </a:lnTo>
                                <a:lnTo>
                                  <a:pt x="12309" y="1936"/>
                                </a:lnTo>
                                <a:lnTo>
                                  <a:pt x="12309" y="1936"/>
                                </a:lnTo>
                                <a:lnTo>
                                  <a:pt x="12313" y="1879"/>
                                </a:lnTo>
                                <a:lnTo>
                                  <a:pt x="12320" y="1822"/>
                                </a:lnTo>
                                <a:lnTo>
                                  <a:pt x="12330" y="1769"/>
                                </a:lnTo>
                                <a:lnTo>
                                  <a:pt x="12348" y="1712"/>
                                </a:lnTo>
                                <a:lnTo>
                                  <a:pt x="12369" y="1662"/>
                                </a:lnTo>
                                <a:lnTo>
                                  <a:pt x="12394" y="1609"/>
                                </a:lnTo>
                                <a:lnTo>
                                  <a:pt x="12426" y="1563"/>
                                </a:lnTo>
                                <a:lnTo>
                                  <a:pt x="12458" y="1516"/>
                                </a:lnTo>
                                <a:lnTo>
                                  <a:pt x="12497" y="1477"/>
                                </a:lnTo>
                                <a:lnTo>
                                  <a:pt x="12543" y="1438"/>
                                </a:lnTo>
                                <a:lnTo>
                                  <a:pt x="12590" y="1406"/>
                                </a:lnTo>
                                <a:lnTo>
                                  <a:pt x="12643" y="1377"/>
                                </a:lnTo>
                                <a:lnTo>
                                  <a:pt x="12700" y="1356"/>
                                </a:lnTo>
                                <a:lnTo>
                                  <a:pt x="12760" y="1342"/>
                                </a:lnTo>
                                <a:lnTo>
                                  <a:pt x="12824" y="1331"/>
                                </a:lnTo>
                                <a:lnTo>
                                  <a:pt x="12895" y="1328"/>
                                </a:lnTo>
                                <a:lnTo>
                                  <a:pt x="12895" y="1328"/>
                                </a:lnTo>
                                <a:lnTo>
                                  <a:pt x="12959" y="1328"/>
                                </a:lnTo>
                                <a:lnTo>
                                  <a:pt x="13019" y="1338"/>
                                </a:lnTo>
                                <a:lnTo>
                                  <a:pt x="13083" y="1353"/>
                                </a:lnTo>
                                <a:lnTo>
                                  <a:pt x="13140" y="1370"/>
                                </a:lnTo>
                                <a:lnTo>
                                  <a:pt x="13196" y="1399"/>
                                </a:lnTo>
                                <a:lnTo>
                                  <a:pt x="13250" y="1427"/>
                                </a:lnTo>
                                <a:lnTo>
                                  <a:pt x="13299" y="1466"/>
                                </a:lnTo>
                                <a:lnTo>
                                  <a:pt x="13346" y="1509"/>
                                </a:lnTo>
                                <a:lnTo>
                                  <a:pt x="13346" y="1509"/>
                                </a:lnTo>
                                <a:lnTo>
                                  <a:pt x="13377" y="1545"/>
                                </a:lnTo>
                                <a:lnTo>
                                  <a:pt x="13402" y="1577"/>
                                </a:lnTo>
                                <a:lnTo>
                                  <a:pt x="13424" y="1609"/>
                                </a:lnTo>
                                <a:lnTo>
                                  <a:pt x="13441" y="1641"/>
                                </a:lnTo>
                                <a:lnTo>
                                  <a:pt x="13143" y="1787"/>
                                </a:lnTo>
                                <a:lnTo>
                                  <a:pt x="13143" y="1787"/>
                                </a:lnTo>
                                <a:lnTo>
                                  <a:pt x="13129" y="1762"/>
                                </a:lnTo>
                                <a:lnTo>
                                  <a:pt x="13115" y="1730"/>
                                </a:lnTo>
                                <a:lnTo>
                                  <a:pt x="13094" y="1701"/>
                                </a:lnTo>
                                <a:lnTo>
                                  <a:pt x="13072" y="1669"/>
                                </a:lnTo>
                                <a:lnTo>
                                  <a:pt x="13040" y="1644"/>
                                </a:lnTo>
                                <a:lnTo>
                                  <a:pt x="13023" y="1630"/>
                                </a:lnTo>
                                <a:lnTo>
                                  <a:pt x="13005" y="1623"/>
                                </a:lnTo>
                                <a:lnTo>
                                  <a:pt x="12984" y="1612"/>
                                </a:lnTo>
                                <a:lnTo>
                                  <a:pt x="12962" y="1609"/>
                                </a:lnTo>
                                <a:lnTo>
                                  <a:pt x="12937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881" y="1605"/>
                                </a:lnTo>
                                <a:lnTo>
                                  <a:pt x="12856" y="1609"/>
                                </a:lnTo>
                                <a:lnTo>
                                  <a:pt x="12834" y="1616"/>
                                </a:lnTo>
                                <a:lnTo>
                                  <a:pt x="12813" y="1623"/>
                                </a:lnTo>
                                <a:lnTo>
                                  <a:pt x="12781" y="1644"/>
                                </a:lnTo>
                                <a:lnTo>
                                  <a:pt x="12756" y="1662"/>
                                </a:lnTo>
                                <a:lnTo>
                                  <a:pt x="12756" y="1662"/>
                                </a:lnTo>
                                <a:lnTo>
                                  <a:pt x="12728" y="1694"/>
                                </a:lnTo>
                                <a:lnTo>
                                  <a:pt x="12710" y="1730"/>
                                </a:lnTo>
                                <a:lnTo>
                                  <a:pt x="12692" y="1765"/>
                                </a:lnTo>
                                <a:lnTo>
                                  <a:pt x="12682" y="1805"/>
                                </a:lnTo>
                                <a:lnTo>
                                  <a:pt x="12678" y="1837"/>
                                </a:lnTo>
                                <a:lnTo>
                                  <a:pt x="12675" y="1869"/>
                                </a:lnTo>
                                <a:lnTo>
                                  <a:pt x="12671" y="1915"/>
                                </a:lnTo>
                                <a:lnTo>
                                  <a:pt x="12671" y="1915"/>
                                </a:lnTo>
                                <a:lnTo>
                                  <a:pt x="12675" y="1979"/>
                                </a:lnTo>
                                <a:lnTo>
                                  <a:pt x="12685" y="2036"/>
                                </a:lnTo>
                                <a:lnTo>
                                  <a:pt x="12692" y="2064"/>
                                </a:lnTo>
                                <a:lnTo>
                                  <a:pt x="12703" y="2093"/>
                                </a:lnTo>
                                <a:lnTo>
                                  <a:pt x="12714" y="2118"/>
                                </a:lnTo>
                                <a:lnTo>
                                  <a:pt x="12724" y="2143"/>
                                </a:lnTo>
                                <a:lnTo>
                                  <a:pt x="12742" y="2164"/>
                                </a:lnTo>
                                <a:lnTo>
                                  <a:pt x="12760" y="2182"/>
                                </a:lnTo>
                                <a:lnTo>
                                  <a:pt x="12778" y="2200"/>
                                </a:lnTo>
                                <a:lnTo>
                                  <a:pt x="12799" y="2214"/>
                                </a:lnTo>
                                <a:lnTo>
                                  <a:pt x="12824" y="2224"/>
                                </a:lnTo>
                                <a:lnTo>
                                  <a:pt x="12849" y="2235"/>
                                </a:lnTo>
                                <a:lnTo>
                                  <a:pt x="12881" y="2239"/>
                                </a:lnTo>
                                <a:lnTo>
                                  <a:pt x="12909" y="2242"/>
                                </a:lnTo>
                                <a:lnTo>
                                  <a:pt x="12909" y="2242"/>
                                </a:lnTo>
                                <a:lnTo>
                                  <a:pt x="12941" y="2239"/>
                                </a:lnTo>
                                <a:lnTo>
                                  <a:pt x="12966" y="2235"/>
                                </a:lnTo>
                                <a:lnTo>
                                  <a:pt x="12991" y="2228"/>
                                </a:lnTo>
                                <a:lnTo>
                                  <a:pt x="13015" y="2217"/>
                                </a:lnTo>
                                <a:lnTo>
                                  <a:pt x="13033" y="2207"/>
                                </a:lnTo>
                                <a:lnTo>
                                  <a:pt x="13051" y="2192"/>
                                </a:lnTo>
                                <a:lnTo>
                                  <a:pt x="13083" y="2164"/>
                                </a:lnTo>
                                <a:lnTo>
                                  <a:pt x="13104" y="2132"/>
                                </a:lnTo>
                                <a:lnTo>
                                  <a:pt x="13122" y="2100"/>
                                </a:lnTo>
                                <a:lnTo>
                                  <a:pt x="13140" y="2057"/>
                                </a:lnTo>
                                <a:lnTo>
                                  <a:pt x="13441" y="2203"/>
                                </a:lnTo>
                                <a:lnTo>
                                  <a:pt x="13441" y="2203"/>
                                </a:lnTo>
                                <a:lnTo>
                                  <a:pt x="13420" y="2242"/>
                                </a:lnTo>
                                <a:lnTo>
                                  <a:pt x="13395" y="2281"/>
                                </a:lnTo>
                                <a:lnTo>
                                  <a:pt x="13367" y="2321"/>
                                </a:lnTo>
                                <a:lnTo>
                                  <a:pt x="13331" y="2363"/>
                                </a:lnTo>
                                <a:lnTo>
                                  <a:pt x="13331" y="2363"/>
                                </a:lnTo>
                                <a:lnTo>
                                  <a:pt x="13296" y="2395"/>
                                </a:lnTo>
                                <a:lnTo>
                                  <a:pt x="13257" y="2424"/>
                                </a:lnTo>
                                <a:lnTo>
                                  <a:pt x="13583" y="2424"/>
                                </a:lnTo>
                                <a:lnTo>
                                  <a:pt x="13583" y="1367"/>
                                </a:lnTo>
                                <a:lnTo>
                                  <a:pt x="13938" y="1367"/>
                                </a:lnTo>
                                <a:lnTo>
                                  <a:pt x="13938" y="2196"/>
                                </a:lnTo>
                                <a:lnTo>
                                  <a:pt x="14403" y="2196"/>
                                </a:lnTo>
                                <a:lnTo>
                                  <a:pt x="14403" y="2424"/>
                                </a:lnTo>
                                <a:lnTo>
                                  <a:pt x="17537" y="2424"/>
                                </a:lnTo>
                                <a:lnTo>
                                  <a:pt x="17541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" name="Group 8"/>
                        <wpg:cNvGrpSpPr>
                          <a:grpSpLocks noChangeAspect="1"/>
                        </wpg:cNvGrpSpPr>
                        <wpg:grpSpPr bwMode="auto">
                          <a:xfrm>
                            <a:off x="6716395" y="763270"/>
                            <a:ext cx="257175" cy="302895"/>
                            <a:chOff x="7372" y="1273"/>
                            <a:chExt cx="405" cy="477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7383" y="1476"/>
                              <a:ext cx="387" cy="75"/>
                            </a:xfrm>
                            <a:custGeom>
                              <a:avLst/>
                              <a:gdLst>
                                <a:gd name="T0" fmla="*/ 387 w 387"/>
                                <a:gd name="T1" fmla="*/ 43 h 75"/>
                                <a:gd name="T2" fmla="*/ 387 w 387"/>
                                <a:gd name="T3" fmla="*/ 43 h 75"/>
                                <a:gd name="T4" fmla="*/ 191 w 387"/>
                                <a:gd name="T5" fmla="*/ 0 h 75"/>
                                <a:gd name="T6" fmla="*/ 191 w 387"/>
                                <a:gd name="T7" fmla="*/ 0 h 75"/>
                                <a:gd name="T8" fmla="*/ 0 w 387"/>
                                <a:gd name="T9" fmla="*/ 43 h 75"/>
                                <a:gd name="T10" fmla="*/ 0 w 387"/>
                                <a:gd name="T11" fmla="*/ 43 h 75"/>
                                <a:gd name="T12" fmla="*/ 0 w 387"/>
                                <a:gd name="T13" fmla="*/ 43 h 75"/>
                                <a:gd name="T14" fmla="*/ 3 w 387"/>
                                <a:gd name="T15" fmla="*/ 53 h 75"/>
                                <a:gd name="T16" fmla="*/ 3 w 387"/>
                                <a:gd name="T17" fmla="*/ 53 h 75"/>
                                <a:gd name="T18" fmla="*/ 3 w 387"/>
                                <a:gd name="T19" fmla="*/ 53 h 75"/>
                                <a:gd name="T20" fmla="*/ 3 w 387"/>
                                <a:gd name="T21" fmla="*/ 53 h 75"/>
                                <a:gd name="T22" fmla="*/ 3 w 387"/>
                                <a:gd name="T23" fmla="*/ 53 h 75"/>
                                <a:gd name="T24" fmla="*/ 7 w 387"/>
                                <a:gd name="T25" fmla="*/ 57 h 75"/>
                                <a:gd name="T26" fmla="*/ 10 w 387"/>
                                <a:gd name="T27" fmla="*/ 71 h 75"/>
                                <a:gd name="T28" fmla="*/ 10 w 387"/>
                                <a:gd name="T29" fmla="*/ 71 h 75"/>
                                <a:gd name="T30" fmla="*/ 10 w 387"/>
                                <a:gd name="T31" fmla="*/ 75 h 75"/>
                                <a:gd name="T32" fmla="*/ 10 w 387"/>
                                <a:gd name="T33" fmla="*/ 75 h 75"/>
                                <a:gd name="T34" fmla="*/ 17 w 387"/>
                                <a:gd name="T35" fmla="*/ 75 h 75"/>
                                <a:gd name="T36" fmla="*/ 365 w 387"/>
                                <a:gd name="T37" fmla="*/ 75 h 75"/>
                                <a:gd name="T38" fmla="*/ 365 w 387"/>
                                <a:gd name="T39" fmla="*/ 75 h 75"/>
                                <a:gd name="T40" fmla="*/ 372 w 387"/>
                                <a:gd name="T41" fmla="*/ 75 h 75"/>
                                <a:gd name="T42" fmla="*/ 372 w 387"/>
                                <a:gd name="T43" fmla="*/ 75 h 75"/>
                                <a:gd name="T44" fmla="*/ 376 w 387"/>
                                <a:gd name="T45" fmla="*/ 71 h 75"/>
                                <a:gd name="T46" fmla="*/ 380 w 387"/>
                                <a:gd name="T47" fmla="*/ 57 h 75"/>
                                <a:gd name="T48" fmla="*/ 380 w 387"/>
                                <a:gd name="T49" fmla="*/ 57 h 75"/>
                                <a:gd name="T50" fmla="*/ 380 w 387"/>
                                <a:gd name="T51" fmla="*/ 53 h 75"/>
                                <a:gd name="T52" fmla="*/ 383 w 387"/>
                                <a:gd name="T53" fmla="*/ 53 h 75"/>
                                <a:gd name="T54" fmla="*/ 383 w 387"/>
                                <a:gd name="T55" fmla="*/ 53 h 75"/>
                                <a:gd name="T56" fmla="*/ 383 w 387"/>
                                <a:gd name="T57" fmla="*/ 53 h 75"/>
                                <a:gd name="T58" fmla="*/ 387 w 387"/>
                                <a:gd name="T59" fmla="*/ 43 h 75"/>
                                <a:gd name="T60" fmla="*/ 387 w 387"/>
                                <a:gd name="T61" fmla="*/ 43 h 75"/>
                                <a:gd name="T62" fmla="*/ 387 w 387"/>
                                <a:gd name="T63" fmla="*/ 43 h 75"/>
                                <a:gd name="T64" fmla="*/ 387 w 387"/>
                                <a:gd name="T65" fmla="*/ 43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87" h="75">
                                  <a:moveTo>
                                    <a:pt x="387" y="43"/>
                                  </a:moveTo>
                                  <a:lnTo>
                                    <a:pt x="387" y="43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7" y="57"/>
                                  </a:lnTo>
                                  <a:lnTo>
                                    <a:pt x="10" y="71"/>
                                  </a:lnTo>
                                  <a:lnTo>
                                    <a:pt x="10" y="71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365" y="75"/>
                                  </a:lnTo>
                                  <a:lnTo>
                                    <a:pt x="365" y="75"/>
                                  </a:lnTo>
                                  <a:lnTo>
                                    <a:pt x="372" y="75"/>
                                  </a:lnTo>
                                  <a:lnTo>
                                    <a:pt x="372" y="75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80" y="57"/>
                                  </a:lnTo>
                                  <a:lnTo>
                                    <a:pt x="380" y="57"/>
                                  </a:lnTo>
                                  <a:lnTo>
                                    <a:pt x="380" y="53"/>
                                  </a:lnTo>
                                  <a:lnTo>
                                    <a:pt x="383" y="53"/>
                                  </a:lnTo>
                                  <a:lnTo>
                                    <a:pt x="383" y="53"/>
                                  </a:lnTo>
                                  <a:lnTo>
                                    <a:pt x="383" y="53"/>
                                  </a:lnTo>
                                  <a:lnTo>
                                    <a:pt x="387" y="43"/>
                                  </a:lnTo>
                                  <a:lnTo>
                                    <a:pt x="387" y="43"/>
                                  </a:lnTo>
                                  <a:lnTo>
                                    <a:pt x="387" y="43"/>
                                  </a:lnTo>
                                  <a:lnTo>
                                    <a:pt x="387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11"/>
                          <wps:cNvSpPr>
                            <a:spLocks/>
                          </wps:cNvSpPr>
                          <wps:spPr bwMode="auto">
                            <a:xfrm>
                              <a:off x="7720" y="1547"/>
                              <a:ext cx="28" cy="139"/>
                            </a:xfrm>
                            <a:custGeom>
                              <a:avLst/>
                              <a:gdLst>
                                <a:gd name="T0" fmla="*/ 28 w 28"/>
                                <a:gd name="T1" fmla="*/ 7 h 139"/>
                                <a:gd name="T2" fmla="*/ 28 w 28"/>
                                <a:gd name="T3" fmla="*/ 4 h 139"/>
                                <a:gd name="T4" fmla="*/ 28 w 28"/>
                                <a:gd name="T5" fmla="*/ 0 h 139"/>
                                <a:gd name="T6" fmla="*/ 0 w 28"/>
                                <a:gd name="T7" fmla="*/ 0 h 139"/>
                                <a:gd name="T8" fmla="*/ 0 w 28"/>
                                <a:gd name="T9" fmla="*/ 7 h 139"/>
                                <a:gd name="T10" fmla="*/ 0 w 28"/>
                                <a:gd name="T11" fmla="*/ 7 h 139"/>
                                <a:gd name="T12" fmla="*/ 0 w 28"/>
                                <a:gd name="T13" fmla="*/ 7 h 139"/>
                                <a:gd name="T14" fmla="*/ 0 w 28"/>
                                <a:gd name="T15" fmla="*/ 7 h 139"/>
                                <a:gd name="T16" fmla="*/ 3 w 28"/>
                                <a:gd name="T17" fmla="*/ 15 h 139"/>
                                <a:gd name="T18" fmla="*/ 3 w 28"/>
                                <a:gd name="T19" fmla="*/ 18 h 139"/>
                                <a:gd name="T20" fmla="*/ 3 w 28"/>
                                <a:gd name="T21" fmla="*/ 18 h 139"/>
                                <a:gd name="T22" fmla="*/ 0 w 28"/>
                                <a:gd name="T23" fmla="*/ 18 h 139"/>
                                <a:gd name="T24" fmla="*/ 3 w 28"/>
                                <a:gd name="T25" fmla="*/ 22 h 139"/>
                                <a:gd name="T26" fmla="*/ 3 w 28"/>
                                <a:gd name="T27" fmla="*/ 22 h 139"/>
                                <a:gd name="T28" fmla="*/ 3 w 28"/>
                                <a:gd name="T29" fmla="*/ 22 h 139"/>
                                <a:gd name="T30" fmla="*/ 3 w 28"/>
                                <a:gd name="T31" fmla="*/ 22 h 139"/>
                                <a:gd name="T32" fmla="*/ 3 w 28"/>
                                <a:gd name="T33" fmla="*/ 22 h 139"/>
                                <a:gd name="T34" fmla="*/ 3 w 28"/>
                                <a:gd name="T35" fmla="*/ 25 h 139"/>
                                <a:gd name="T36" fmla="*/ 3 w 28"/>
                                <a:gd name="T37" fmla="*/ 132 h 139"/>
                                <a:gd name="T38" fmla="*/ 0 w 28"/>
                                <a:gd name="T39" fmla="*/ 132 h 139"/>
                                <a:gd name="T40" fmla="*/ 0 w 28"/>
                                <a:gd name="T41" fmla="*/ 136 h 139"/>
                                <a:gd name="T42" fmla="*/ 0 w 28"/>
                                <a:gd name="T43" fmla="*/ 136 h 139"/>
                                <a:gd name="T44" fmla="*/ 0 w 28"/>
                                <a:gd name="T45" fmla="*/ 136 h 139"/>
                                <a:gd name="T46" fmla="*/ 0 w 28"/>
                                <a:gd name="T47" fmla="*/ 136 h 139"/>
                                <a:gd name="T48" fmla="*/ 0 w 28"/>
                                <a:gd name="T49" fmla="*/ 136 h 139"/>
                                <a:gd name="T50" fmla="*/ 28 w 28"/>
                                <a:gd name="T51" fmla="*/ 139 h 139"/>
                                <a:gd name="T52" fmla="*/ 28 w 28"/>
                                <a:gd name="T53" fmla="*/ 136 h 139"/>
                                <a:gd name="T54" fmla="*/ 28 w 28"/>
                                <a:gd name="T55" fmla="*/ 136 h 139"/>
                                <a:gd name="T56" fmla="*/ 25 w 28"/>
                                <a:gd name="T57" fmla="*/ 136 h 139"/>
                                <a:gd name="T58" fmla="*/ 25 w 28"/>
                                <a:gd name="T59" fmla="*/ 136 h 139"/>
                                <a:gd name="T60" fmla="*/ 25 w 28"/>
                                <a:gd name="T61" fmla="*/ 132 h 139"/>
                                <a:gd name="T62" fmla="*/ 25 w 28"/>
                                <a:gd name="T63" fmla="*/ 132 h 139"/>
                                <a:gd name="T64" fmla="*/ 25 w 28"/>
                                <a:gd name="T65" fmla="*/ 132 h 139"/>
                                <a:gd name="T66" fmla="*/ 25 w 28"/>
                                <a:gd name="T67" fmla="*/ 25 h 139"/>
                                <a:gd name="T68" fmla="*/ 25 w 28"/>
                                <a:gd name="T69" fmla="*/ 22 h 139"/>
                                <a:gd name="T70" fmla="*/ 25 w 28"/>
                                <a:gd name="T71" fmla="*/ 22 h 139"/>
                                <a:gd name="T72" fmla="*/ 25 w 28"/>
                                <a:gd name="T73" fmla="*/ 22 h 139"/>
                                <a:gd name="T74" fmla="*/ 25 w 28"/>
                                <a:gd name="T75" fmla="*/ 22 h 139"/>
                                <a:gd name="T76" fmla="*/ 25 w 28"/>
                                <a:gd name="T77" fmla="*/ 22 h 139"/>
                                <a:gd name="T78" fmla="*/ 25 w 28"/>
                                <a:gd name="T79" fmla="*/ 18 h 139"/>
                                <a:gd name="T80" fmla="*/ 25 w 28"/>
                                <a:gd name="T81" fmla="*/ 18 h 139"/>
                                <a:gd name="T82" fmla="*/ 25 w 28"/>
                                <a:gd name="T83" fmla="*/ 18 h 139"/>
                                <a:gd name="T84" fmla="*/ 25 w 28"/>
                                <a:gd name="T85" fmla="*/ 15 h 139"/>
                                <a:gd name="T86" fmla="*/ 25 w 28"/>
                                <a:gd name="T87" fmla="*/ 7 h 139"/>
                                <a:gd name="T88" fmla="*/ 28 w 28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" h="139">
                                  <a:moveTo>
                                    <a:pt x="28" y="7"/>
                                  </a:move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5"/>
                                  </a:lnTo>
                                  <a:lnTo>
                                    <a:pt x="3" y="132"/>
                                  </a:lnTo>
                                  <a:lnTo>
                                    <a:pt x="3" y="13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25" y="7"/>
                                  </a:lnTo>
                                  <a:lnTo>
                                    <a:pt x="25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7656" y="1547"/>
                              <a:ext cx="28" cy="139"/>
                            </a:xfrm>
                            <a:custGeom>
                              <a:avLst/>
                              <a:gdLst>
                                <a:gd name="T0" fmla="*/ 28 w 28"/>
                                <a:gd name="T1" fmla="*/ 7 h 139"/>
                                <a:gd name="T2" fmla="*/ 28 w 28"/>
                                <a:gd name="T3" fmla="*/ 4 h 139"/>
                                <a:gd name="T4" fmla="*/ 28 w 28"/>
                                <a:gd name="T5" fmla="*/ 0 h 139"/>
                                <a:gd name="T6" fmla="*/ 0 w 28"/>
                                <a:gd name="T7" fmla="*/ 0 h 139"/>
                                <a:gd name="T8" fmla="*/ 0 w 28"/>
                                <a:gd name="T9" fmla="*/ 7 h 139"/>
                                <a:gd name="T10" fmla="*/ 0 w 28"/>
                                <a:gd name="T11" fmla="*/ 7 h 139"/>
                                <a:gd name="T12" fmla="*/ 0 w 28"/>
                                <a:gd name="T13" fmla="*/ 7 h 139"/>
                                <a:gd name="T14" fmla="*/ 0 w 28"/>
                                <a:gd name="T15" fmla="*/ 7 h 139"/>
                                <a:gd name="T16" fmla="*/ 4 w 28"/>
                                <a:gd name="T17" fmla="*/ 15 h 139"/>
                                <a:gd name="T18" fmla="*/ 4 w 28"/>
                                <a:gd name="T19" fmla="*/ 18 h 139"/>
                                <a:gd name="T20" fmla="*/ 4 w 28"/>
                                <a:gd name="T21" fmla="*/ 18 h 139"/>
                                <a:gd name="T22" fmla="*/ 4 w 28"/>
                                <a:gd name="T23" fmla="*/ 18 h 139"/>
                                <a:gd name="T24" fmla="*/ 4 w 28"/>
                                <a:gd name="T25" fmla="*/ 22 h 139"/>
                                <a:gd name="T26" fmla="*/ 4 w 28"/>
                                <a:gd name="T27" fmla="*/ 22 h 139"/>
                                <a:gd name="T28" fmla="*/ 4 w 28"/>
                                <a:gd name="T29" fmla="*/ 22 h 139"/>
                                <a:gd name="T30" fmla="*/ 4 w 28"/>
                                <a:gd name="T31" fmla="*/ 22 h 139"/>
                                <a:gd name="T32" fmla="*/ 4 w 28"/>
                                <a:gd name="T33" fmla="*/ 22 h 139"/>
                                <a:gd name="T34" fmla="*/ 4 w 28"/>
                                <a:gd name="T35" fmla="*/ 25 h 139"/>
                                <a:gd name="T36" fmla="*/ 4 w 28"/>
                                <a:gd name="T37" fmla="*/ 132 h 139"/>
                                <a:gd name="T38" fmla="*/ 4 w 28"/>
                                <a:gd name="T39" fmla="*/ 132 h 139"/>
                                <a:gd name="T40" fmla="*/ 4 w 28"/>
                                <a:gd name="T41" fmla="*/ 136 h 139"/>
                                <a:gd name="T42" fmla="*/ 4 w 28"/>
                                <a:gd name="T43" fmla="*/ 136 h 139"/>
                                <a:gd name="T44" fmla="*/ 0 w 28"/>
                                <a:gd name="T45" fmla="*/ 136 h 139"/>
                                <a:gd name="T46" fmla="*/ 0 w 28"/>
                                <a:gd name="T47" fmla="*/ 136 h 139"/>
                                <a:gd name="T48" fmla="*/ 0 w 28"/>
                                <a:gd name="T49" fmla="*/ 136 h 139"/>
                                <a:gd name="T50" fmla="*/ 28 w 28"/>
                                <a:gd name="T51" fmla="*/ 139 h 139"/>
                                <a:gd name="T52" fmla="*/ 28 w 28"/>
                                <a:gd name="T53" fmla="*/ 136 h 139"/>
                                <a:gd name="T54" fmla="*/ 28 w 28"/>
                                <a:gd name="T55" fmla="*/ 136 h 139"/>
                                <a:gd name="T56" fmla="*/ 28 w 28"/>
                                <a:gd name="T57" fmla="*/ 136 h 139"/>
                                <a:gd name="T58" fmla="*/ 25 w 28"/>
                                <a:gd name="T59" fmla="*/ 136 h 139"/>
                                <a:gd name="T60" fmla="*/ 25 w 28"/>
                                <a:gd name="T61" fmla="*/ 132 h 139"/>
                                <a:gd name="T62" fmla="*/ 25 w 28"/>
                                <a:gd name="T63" fmla="*/ 132 h 139"/>
                                <a:gd name="T64" fmla="*/ 25 w 28"/>
                                <a:gd name="T65" fmla="*/ 132 h 139"/>
                                <a:gd name="T66" fmla="*/ 25 w 28"/>
                                <a:gd name="T67" fmla="*/ 25 h 139"/>
                                <a:gd name="T68" fmla="*/ 25 w 28"/>
                                <a:gd name="T69" fmla="*/ 22 h 139"/>
                                <a:gd name="T70" fmla="*/ 25 w 28"/>
                                <a:gd name="T71" fmla="*/ 22 h 139"/>
                                <a:gd name="T72" fmla="*/ 25 w 28"/>
                                <a:gd name="T73" fmla="*/ 22 h 139"/>
                                <a:gd name="T74" fmla="*/ 25 w 28"/>
                                <a:gd name="T75" fmla="*/ 22 h 139"/>
                                <a:gd name="T76" fmla="*/ 25 w 28"/>
                                <a:gd name="T77" fmla="*/ 22 h 139"/>
                                <a:gd name="T78" fmla="*/ 25 w 28"/>
                                <a:gd name="T79" fmla="*/ 18 h 139"/>
                                <a:gd name="T80" fmla="*/ 25 w 28"/>
                                <a:gd name="T81" fmla="*/ 18 h 139"/>
                                <a:gd name="T82" fmla="*/ 25 w 28"/>
                                <a:gd name="T83" fmla="*/ 18 h 139"/>
                                <a:gd name="T84" fmla="*/ 25 w 28"/>
                                <a:gd name="T85" fmla="*/ 15 h 139"/>
                                <a:gd name="T86" fmla="*/ 28 w 28"/>
                                <a:gd name="T87" fmla="*/ 7 h 139"/>
                                <a:gd name="T88" fmla="*/ 28 w 28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" h="139">
                                  <a:moveTo>
                                    <a:pt x="28" y="7"/>
                                  </a:move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4" y="11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5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3"/>
                          <wps:cNvSpPr>
                            <a:spLocks/>
                          </wps:cNvSpPr>
                          <wps:spPr bwMode="auto">
                            <a:xfrm>
                              <a:off x="7592" y="1547"/>
                              <a:ext cx="29" cy="139"/>
                            </a:xfrm>
                            <a:custGeom>
                              <a:avLst/>
                              <a:gdLst>
                                <a:gd name="T0" fmla="*/ 29 w 29"/>
                                <a:gd name="T1" fmla="*/ 7 h 139"/>
                                <a:gd name="T2" fmla="*/ 29 w 29"/>
                                <a:gd name="T3" fmla="*/ 4 h 139"/>
                                <a:gd name="T4" fmla="*/ 29 w 29"/>
                                <a:gd name="T5" fmla="*/ 0 h 139"/>
                                <a:gd name="T6" fmla="*/ 0 w 29"/>
                                <a:gd name="T7" fmla="*/ 0 h 139"/>
                                <a:gd name="T8" fmla="*/ 0 w 29"/>
                                <a:gd name="T9" fmla="*/ 7 h 139"/>
                                <a:gd name="T10" fmla="*/ 0 w 29"/>
                                <a:gd name="T11" fmla="*/ 7 h 139"/>
                                <a:gd name="T12" fmla="*/ 0 w 29"/>
                                <a:gd name="T13" fmla="*/ 7 h 139"/>
                                <a:gd name="T14" fmla="*/ 4 w 29"/>
                                <a:gd name="T15" fmla="*/ 7 h 139"/>
                                <a:gd name="T16" fmla="*/ 4 w 29"/>
                                <a:gd name="T17" fmla="*/ 15 h 139"/>
                                <a:gd name="T18" fmla="*/ 4 w 29"/>
                                <a:gd name="T19" fmla="*/ 18 h 139"/>
                                <a:gd name="T20" fmla="*/ 4 w 29"/>
                                <a:gd name="T21" fmla="*/ 18 h 139"/>
                                <a:gd name="T22" fmla="*/ 4 w 29"/>
                                <a:gd name="T23" fmla="*/ 18 h 139"/>
                                <a:gd name="T24" fmla="*/ 4 w 29"/>
                                <a:gd name="T25" fmla="*/ 22 h 139"/>
                                <a:gd name="T26" fmla="*/ 4 w 29"/>
                                <a:gd name="T27" fmla="*/ 22 h 139"/>
                                <a:gd name="T28" fmla="*/ 4 w 29"/>
                                <a:gd name="T29" fmla="*/ 22 h 139"/>
                                <a:gd name="T30" fmla="*/ 4 w 29"/>
                                <a:gd name="T31" fmla="*/ 22 h 139"/>
                                <a:gd name="T32" fmla="*/ 4 w 29"/>
                                <a:gd name="T33" fmla="*/ 22 h 139"/>
                                <a:gd name="T34" fmla="*/ 4 w 29"/>
                                <a:gd name="T35" fmla="*/ 25 h 139"/>
                                <a:gd name="T36" fmla="*/ 4 w 29"/>
                                <a:gd name="T37" fmla="*/ 132 h 139"/>
                                <a:gd name="T38" fmla="*/ 4 w 29"/>
                                <a:gd name="T39" fmla="*/ 132 h 139"/>
                                <a:gd name="T40" fmla="*/ 4 w 29"/>
                                <a:gd name="T41" fmla="*/ 136 h 139"/>
                                <a:gd name="T42" fmla="*/ 4 w 29"/>
                                <a:gd name="T43" fmla="*/ 136 h 139"/>
                                <a:gd name="T44" fmla="*/ 4 w 29"/>
                                <a:gd name="T45" fmla="*/ 136 h 139"/>
                                <a:gd name="T46" fmla="*/ 0 w 29"/>
                                <a:gd name="T47" fmla="*/ 136 h 139"/>
                                <a:gd name="T48" fmla="*/ 0 w 29"/>
                                <a:gd name="T49" fmla="*/ 136 h 139"/>
                                <a:gd name="T50" fmla="*/ 29 w 29"/>
                                <a:gd name="T51" fmla="*/ 139 h 139"/>
                                <a:gd name="T52" fmla="*/ 29 w 29"/>
                                <a:gd name="T53" fmla="*/ 136 h 139"/>
                                <a:gd name="T54" fmla="*/ 29 w 29"/>
                                <a:gd name="T55" fmla="*/ 136 h 139"/>
                                <a:gd name="T56" fmla="*/ 29 w 29"/>
                                <a:gd name="T57" fmla="*/ 136 h 139"/>
                                <a:gd name="T58" fmla="*/ 29 w 29"/>
                                <a:gd name="T59" fmla="*/ 136 h 139"/>
                                <a:gd name="T60" fmla="*/ 29 w 29"/>
                                <a:gd name="T61" fmla="*/ 132 h 139"/>
                                <a:gd name="T62" fmla="*/ 29 w 29"/>
                                <a:gd name="T63" fmla="*/ 132 h 139"/>
                                <a:gd name="T64" fmla="*/ 25 w 29"/>
                                <a:gd name="T65" fmla="*/ 132 h 139"/>
                                <a:gd name="T66" fmla="*/ 25 w 29"/>
                                <a:gd name="T67" fmla="*/ 25 h 139"/>
                                <a:gd name="T68" fmla="*/ 25 w 29"/>
                                <a:gd name="T69" fmla="*/ 22 h 139"/>
                                <a:gd name="T70" fmla="*/ 25 w 29"/>
                                <a:gd name="T71" fmla="*/ 22 h 139"/>
                                <a:gd name="T72" fmla="*/ 25 w 29"/>
                                <a:gd name="T73" fmla="*/ 22 h 139"/>
                                <a:gd name="T74" fmla="*/ 25 w 29"/>
                                <a:gd name="T75" fmla="*/ 22 h 139"/>
                                <a:gd name="T76" fmla="*/ 25 w 29"/>
                                <a:gd name="T77" fmla="*/ 22 h 139"/>
                                <a:gd name="T78" fmla="*/ 29 w 29"/>
                                <a:gd name="T79" fmla="*/ 18 h 139"/>
                                <a:gd name="T80" fmla="*/ 25 w 29"/>
                                <a:gd name="T81" fmla="*/ 18 h 139"/>
                                <a:gd name="T82" fmla="*/ 25 w 29"/>
                                <a:gd name="T83" fmla="*/ 18 h 139"/>
                                <a:gd name="T84" fmla="*/ 25 w 29"/>
                                <a:gd name="T85" fmla="*/ 15 h 139"/>
                                <a:gd name="T86" fmla="*/ 29 w 29"/>
                                <a:gd name="T87" fmla="*/ 7 h 139"/>
                                <a:gd name="T88" fmla="*/ 29 w 29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9" h="139">
                                  <a:moveTo>
                                    <a:pt x="29" y="7"/>
                                  </a:move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11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5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14"/>
                          <wps:cNvSpPr>
                            <a:spLocks/>
                          </wps:cNvSpPr>
                          <wps:spPr bwMode="auto">
                            <a:xfrm>
                              <a:off x="7528" y="1547"/>
                              <a:ext cx="32" cy="139"/>
                            </a:xfrm>
                            <a:custGeom>
                              <a:avLst/>
                              <a:gdLst>
                                <a:gd name="T0" fmla="*/ 32 w 32"/>
                                <a:gd name="T1" fmla="*/ 7 h 139"/>
                                <a:gd name="T2" fmla="*/ 32 w 32"/>
                                <a:gd name="T3" fmla="*/ 4 h 139"/>
                                <a:gd name="T4" fmla="*/ 32 w 32"/>
                                <a:gd name="T5" fmla="*/ 0 h 139"/>
                                <a:gd name="T6" fmla="*/ 0 w 32"/>
                                <a:gd name="T7" fmla="*/ 0 h 139"/>
                                <a:gd name="T8" fmla="*/ 0 w 32"/>
                                <a:gd name="T9" fmla="*/ 7 h 139"/>
                                <a:gd name="T10" fmla="*/ 0 w 32"/>
                                <a:gd name="T11" fmla="*/ 7 h 139"/>
                                <a:gd name="T12" fmla="*/ 4 w 32"/>
                                <a:gd name="T13" fmla="*/ 7 h 139"/>
                                <a:gd name="T14" fmla="*/ 4 w 32"/>
                                <a:gd name="T15" fmla="*/ 7 h 139"/>
                                <a:gd name="T16" fmla="*/ 7 w 32"/>
                                <a:gd name="T17" fmla="*/ 15 h 139"/>
                                <a:gd name="T18" fmla="*/ 7 w 32"/>
                                <a:gd name="T19" fmla="*/ 18 h 139"/>
                                <a:gd name="T20" fmla="*/ 4 w 32"/>
                                <a:gd name="T21" fmla="*/ 18 h 139"/>
                                <a:gd name="T22" fmla="*/ 4 w 32"/>
                                <a:gd name="T23" fmla="*/ 18 h 139"/>
                                <a:gd name="T24" fmla="*/ 4 w 32"/>
                                <a:gd name="T25" fmla="*/ 22 h 139"/>
                                <a:gd name="T26" fmla="*/ 4 w 32"/>
                                <a:gd name="T27" fmla="*/ 22 h 139"/>
                                <a:gd name="T28" fmla="*/ 4 w 32"/>
                                <a:gd name="T29" fmla="*/ 22 h 139"/>
                                <a:gd name="T30" fmla="*/ 4 w 32"/>
                                <a:gd name="T31" fmla="*/ 22 h 139"/>
                                <a:gd name="T32" fmla="*/ 7 w 32"/>
                                <a:gd name="T33" fmla="*/ 22 h 139"/>
                                <a:gd name="T34" fmla="*/ 7 w 32"/>
                                <a:gd name="T35" fmla="*/ 25 h 139"/>
                                <a:gd name="T36" fmla="*/ 7 w 32"/>
                                <a:gd name="T37" fmla="*/ 132 h 139"/>
                                <a:gd name="T38" fmla="*/ 4 w 32"/>
                                <a:gd name="T39" fmla="*/ 132 h 139"/>
                                <a:gd name="T40" fmla="*/ 4 w 32"/>
                                <a:gd name="T41" fmla="*/ 136 h 139"/>
                                <a:gd name="T42" fmla="*/ 4 w 32"/>
                                <a:gd name="T43" fmla="*/ 136 h 139"/>
                                <a:gd name="T44" fmla="*/ 4 w 32"/>
                                <a:gd name="T45" fmla="*/ 136 h 139"/>
                                <a:gd name="T46" fmla="*/ 4 w 32"/>
                                <a:gd name="T47" fmla="*/ 136 h 139"/>
                                <a:gd name="T48" fmla="*/ 0 w 32"/>
                                <a:gd name="T49" fmla="*/ 136 h 139"/>
                                <a:gd name="T50" fmla="*/ 32 w 32"/>
                                <a:gd name="T51" fmla="*/ 139 h 139"/>
                                <a:gd name="T52" fmla="*/ 32 w 32"/>
                                <a:gd name="T53" fmla="*/ 136 h 139"/>
                                <a:gd name="T54" fmla="*/ 29 w 32"/>
                                <a:gd name="T55" fmla="*/ 136 h 139"/>
                                <a:gd name="T56" fmla="*/ 29 w 32"/>
                                <a:gd name="T57" fmla="*/ 136 h 139"/>
                                <a:gd name="T58" fmla="*/ 29 w 32"/>
                                <a:gd name="T59" fmla="*/ 136 h 139"/>
                                <a:gd name="T60" fmla="*/ 29 w 32"/>
                                <a:gd name="T61" fmla="*/ 132 h 139"/>
                                <a:gd name="T62" fmla="*/ 29 w 32"/>
                                <a:gd name="T63" fmla="*/ 132 h 139"/>
                                <a:gd name="T64" fmla="*/ 25 w 32"/>
                                <a:gd name="T65" fmla="*/ 132 h 139"/>
                                <a:gd name="T66" fmla="*/ 25 w 32"/>
                                <a:gd name="T67" fmla="*/ 25 h 139"/>
                                <a:gd name="T68" fmla="*/ 25 w 32"/>
                                <a:gd name="T69" fmla="*/ 22 h 139"/>
                                <a:gd name="T70" fmla="*/ 25 w 32"/>
                                <a:gd name="T71" fmla="*/ 22 h 139"/>
                                <a:gd name="T72" fmla="*/ 29 w 32"/>
                                <a:gd name="T73" fmla="*/ 22 h 139"/>
                                <a:gd name="T74" fmla="*/ 29 w 32"/>
                                <a:gd name="T75" fmla="*/ 22 h 139"/>
                                <a:gd name="T76" fmla="*/ 29 w 32"/>
                                <a:gd name="T77" fmla="*/ 22 h 139"/>
                                <a:gd name="T78" fmla="*/ 29 w 32"/>
                                <a:gd name="T79" fmla="*/ 18 h 139"/>
                                <a:gd name="T80" fmla="*/ 29 w 32"/>
                                <a:gd name="T81" fmla="*/ 18 h 139"/>
                                <a:gd name="T82" fmla="*/ 25 w 32"/>
                                <a:gd name="T83" fmla="*/ 18 h 139"/>
                                <a:gd name="T84" fmla="*/ 25 w 32"/>
                                <a:gd name="T85" fmla="*/ 15 h 139"/>
                                <a:gd name="T86" fmla="*/ 29 w 32"/>
                                <a:gd name="T87" fmla="*/ 7 h 139"/>
                                <a:gd name="T88" fmla="*/ 29 w 32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32" h="139">
                                  <a:moveTo>
                                    <a:pt x="32" y="7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11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32" y="139"/>
                                  </a:lnTo>
                                  <a:lnTo>
                                    <a:pt x="32" y="139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5"/>
                          <wps:cNvSpPr>
                            <a:spLocks/>
                          </wps:cNvSpPr>
                          <wps:spPr bwMode="auto">
                            <a:xfrm>
                              <a:off x="7464" y="1547"/>
                              <a:ext cx="32" cy="139"/>
                            </a:xfrm>
                            <a:custGeom>
                              <a:avLst/>
                              <a:gdLst>
                                <a:gd name="T0" fmla="*/ 32 w 32"/>
                                <a:gd name="T1" fmla="*/ 7 h 139"/>
                                <a:gd name="T2" fmla="*/ 32 w 32"/>
                                <a:gd name="T3" fmla="*/ 4 h 139"/>
                                <a:gd name="T4" fmla="*/ 32 w 32"/>
                                <a:gd name="T5" fmla="*/ 0 h 139"/>
                                <a:gd name="T6" fmla="*/ 4 w 32"/>
                                <a:gd name="T7" fmla="*/ 0 h 139"/>
                                <a:gd name="T8" fmla="*/ 0 w 32"/>
                                <a:gd name="T9" fmla="*/ 7 h 139"/>
                                <a:gd name="T10" fmla="*/ 4 w 32"/>
                                <a:gd name="T11" fmla="*/ 7 h 139"/>
                                <a:gd name="T12" fmla="*/ 4 w 32"/>
                                <a:gd name="T13" fmla="*/ 7 h 139"/>
                                <a:gd name="T14" fmla="*/ 4 w 32"/>
                                <a:gd name="T15" fmla="*/ 7 h 139"/>
                                <a:gd name="T16" fmla="*/ 7 w 32"/>
                                <a:gd name="T17" fmla="*/ 15 h 139"/>
                                <a:gd name="T18" fmla="*/ 7 w 32"/>
                                <a:gd name="T19" fmla="*/ 18 h 139"/>
                                <a:gd name="T20" fmla="*/ 7 w 32"/>
                                <a:gd name="T21" fmla="*/ 18 h 139"/>
                                <a:gd name="T22" fmla="*/ 4 w 32"/>
                                <a:gd name="T23" fmla="*/ 18 h 139"/>
                                <a:gd name="T24" fmla="*/ 4 w 32"/>
                                <a:gd name="T25" fmla="*/ 22 h 139"/>
                                <a:gd name="T26" fmla="*/ 4 w 32"/>
                                <a:gd name="T27" fmla="*/ 22 h 139"/>
                                <a:gd name="T28" fmla="*/ 7 w 32"/>
                                <a:gd name="T29" fmla="*/ 22 h 139"/>
                                <a:gd name="T30" fmla="*/ 7 w 32"/>
                                <a:gd name="T31" fmla="*/ 22 h 139"/>
                                <a:gd name="T32" fmla="*/ 7 w 32"/>
                                <a:gd name="T33" fmla="*/ 22 h 139"/>
                                <a:gd name="T34" fmla="*/ 7 w 32"/>
                                <a:gd name="T35" fmla="*/ 25 h 139"/>
                                <a:gd name="T36" fmla="*/ 7 w 32"/>
                                <a:gd name="T37" fmla="*/ 132 h 139"/>
                                <a:gd name="T38" fmla="*/ 4 w 32"/>
                                <a:gd name="T39" fmla="*/ 132 h 139"/>
                                <a:gd name="T40" fmla="*/ 4 w 32"/>
                                <a:gd name="T41" fmla="*/ 136 h 139"/>
                                <a:gd name="T42" fmla="*/ 4 w 32"/>
                                <a:gd name="T43" fmla="*/ 136 h 139"/>
                                <a:gd name="T44" fmla="*/ 4 w 32"/>
                                <a:gd name="T45" fmla="*/ 136 h 139"/>
                                <a:gd name="T46" fmla="*/ 4 w 32"/>
                                <a:gd name="T47" fmla="*/ 136 h 139"/>
                                <a:gd name="T48" fmla="*/ 4 w 32"/>
                                <a:gd name="T49" fmla="*/ 136 h 139"/>
                                <a:gd name="T50" fmla="*/ 32 w 32"/>
                                <a:gd name="T51" fmla="*/ 139 h 139"/>
                                <a:gd name="T52" fmla="*/ 32 w 32"/>
                                <a:gd name="T53" fmla="*/ 136 h 139"/>
                                <a:gd name="T54" fmla="*/ 32 w 32"/>
                                <a:gd name="T55" fmla="*/ 136 h 139"/>
                                <a:gd name="T56" fmla="*/ 29 w 32"/>
                                <a:gd name="T57" fmla="*/ 136 h 139"/>
                                <a:gd name="T58" fmla="*/ 29 w 32"/>
                                <a:gd name="T59" fmla="*/ 136 h 139"/>
                                <a:gd name="T60" fmla="*/ 29 w 32"/>
                                <a:gd name="T61" fmla="*/ 132 h 139"/>
                                <a:gd name="T62" fmla="*/ 29 w 32"/>
                                <a:gd name="T63" fmla="*/ 132 h 139"/>
                                <a:gd name="T64" fmla="*/ 29 w 32"/>
                                <a:gd name="T65" fmla="*/ 132 h 139"/>
                                <a:gd name="T66" fmla="*/ 29 w 32"/>
                                <a:gd name="T67" fmla="*/ 25 h 139"/>
                                <a:gd name="T68" fmla="*/ 29 w 32"/>
                                <a:gd name="T69" fmla="*/ 22 h 139"/>
                                <a:gd name="T70" fmla="*/ 29 w 32"/>
                                <a:gd name="T71" fmla="*/ 22 h 139"/>
                                <a:gd name="T72" fmla="*/ 29 w 32"/>
                                <a:gd name="T73" fmla="*/ 22 h 139"/>
                                <a:gd name="T74" fmla="*/ 29 w 32"/>
                                <a:gd name="T75" fmla="*/ 22 h 139"/>
                                <a:gd name="T76" fmla="*/ 29 w 32"/>
                                <a:gd name="T77" fmla="*/ 22 h 139"/>
                                <a:gd name="T78" fmla="*/ 29 w 32"/>
                                <a:gd name="T79" fmla="*/ 18 h 139"/>
                                <a:gd name="T80" fmla="*/ 29 w 32"/>
                                <a:gd name="T81" fmla="*/ 18 h 139"/>
                                <a:gd name="T82" fmla="*/ 29 w 32"/>
                                <a:gd name="T83" fmla="*/ 18 h 139"/>
                                <a:gd name="T84" fmla="*/ 25 w 32"/>
                                <a:gd name="T85" fmla="*/ 15 h 139"/>
                                <a:gd name="T86" fmla="*/ 29 w 32"/>
                                <a:gd name="T87" fmla="*/ 7 h 139"/>
                                <a:gd name="T88" fmla="*/ 29 w 32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32" h="139">
                                  <a:moveTo>
                                    <a:pt x="32" y="7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11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9"/>
                                  </a:lnTo>
                                  <a:lnTo>
                                    <a:pt x="32" y="139"/>
                                  </a:lnTo>
                                  <a:lnTo>
                                    <a:pt x="32" y="139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6"/>
                          <wps:cNvSpPr>
                            <a:spLocks/>
                          </wps:cNvSpPr>
                          <wps:spPr bwMode="auto">
                            <a:xfrm>
                              <a:off x="7404" y="1547"/>
                              <a:ext cx="28" cy="139"/>
                            </a:xfrm>
                            <a:custGeom>
                              <a:avLst/>
                              <a:gdLst>
                                <a:gd name="T0" fmla="*/ 28 w 28"/>
                                <a:gd name="T1" fmla="*/ 7 h 139"/>
                                <a:gd name="T2" fmla="*/ 28 w 28"/>
                                <a:gd name="T3" fmla="*/ 4 h 139"/>
                                <a:gd name="T4" fmla="*/ 28 w 28"/>
                                <a:gd name="T5" fmla="*/ 0 h 139"/>
                                <a:gd name="T6" fmla="*/ 0 w 28"/>
                                <a:gd name="T7" fmla="*/ 0 h 139"/>
                                <a:gd name="T8" fmla="*/ 0 w 28"/>
                                <a:gd name="T9" fmla="*/ 7 h 139"/>
                                <a:gd name="T10" fmla="*/ 0 w 28"/>
                                <a:gd name="T11" fmla="*/ 7 h 139"/>
                                <a:gd name="T12" fmla="*/ 0 w 28"/>
                                <a:gd name="T13" fmla="*/ 7 h 139"/>
                                <a:gd name="T14" fmla="*/ 0 w 28"/>
                                <a:gd name="T15" fmla="*/ 7 h 139"/>
                                <a:gd name="T16" fmla="*/ 4 w 28"/>
                                <a:gd name="T17" fmla="*/ 15 h 139"/>
                                <a:gd name="T18" fmla="*/ 4 w 28"/>
                                <a:gd name="T19" fmla="*/ 18 h 139"/>
                                <a:gd name="T20" fmla="*/ 4 w 28"/>
                                <a:gd name="T21" fmla="*/ 18 h 139"/>
                                <a:gd name="T22" fmla="*/ 4 w 28"/>
                                <a:gd name="T23" fmla="*/ 18 h 139"/>
                                <a:gd name="T24" fmla="*/ 4 w 28"/>
                                <a:gd name="T25" fmla="*/ 22 h 139"/>
                                <a:gd name="T26" fmla="*/ 4 w 28"/>
                                <a:gd name="T27" fmla="*/ 22 h 139"/>
                                <a:gd name="T28" fmla="*/ 4 w 28"/>
                                <a:gd name="T29" fmla="*/ 22 h 139"/>
                                <a:gd name="T30" fmla="*/ 4 w 28"/>
                                <a:gd name="T31" fmla="*/ 22 h 139"/>
                                <a:gd name="T32" fmla="*/ 4 w 28"/>
                                <a:gd name="T33" fmla="*/ 22 h 139"/>
                                <a:gd name="T34" fmla="*/ 4 w 28"/>
                                <a:gd name="T35" fmla="*/ 25 h 139"/>
                                <a:gd name="T36" fmla="*/ 4 w 28"/>
                                <a:gd name="T37" fmla="*/ 132 h 139"/>
                                <a:gd name="T38" fmla="*/ 4 w 28"/>
                                <a:gd name="T39" fmla="*/ 132 h 139"/>
                                <a:gd name="T40" fmla="*/ 4 w 28"/>
                                <a:gd name="T41" fmla="*/ 136 h 139"/>
                                <a:gd name="T42" fmla="*/ 4 w 28"/>
                                <a:gd name="T43" fmla="*/ 136 h 139"/>
                                <a:gd name="T44" fmla="*/ 0 w 28"/>
                                <a:gd name="T45" fmla="*/ 136 h 139"/>
                                <a:gd name="T46" fmla="*/ 0 w 28"/>
                                <a:gd name="T47" fmla="*/ 136 h 139"/>
                                <a:gd name="T48" fmla="*/ 0 w 28"/>
                                <a:gd name="T49" fmla="*/ 136 h 139"/>
                                <a:gd name="T50" fmla="*/ 28 w 28"/>
                                <a:gd name="T51" fmla="*/ 139 h 139"/>
                                <a:gd name="T52" fmla="*/ 28 w 28"/>
                                <a:gd name="T53" fmla="*/ 136 h 139"/>
                                <a:gd name="T54" fmla="*/ 28 w 28"/>
                                <a:gd name="T55" fmla="*/ 136 h 139"/>
                                <a:gd name="T56" fmla="*/ 25 w 28"/>
                                <a:gd name="T57" fmla="*/ 136 h 139"/>
                                <a:gd name="T58" fmla="*/ 25 w 28"/>
                                <a:gd name="T59" fmla="*/ 136 h 139"/>
                                <a:gd name="T60" fmla="*/ 25 w 28"/>
                                <a:gd name="T61" fmla="*/ 132 h 139"/>
                                <a:gd name="T62" fmla="*/ 25 w 28"/>
                                <a:gd name="T63" fmla="*/ 132 h 139"/>
                                <a:gd name="T64" fmla="*/ 25 w 28"/>
                                <a:gd name="T65" fmla="*/ 132 h 139"/>
                                <a:gd name="T66" fmla="*/ 25 w 28"/>
                                <a:gd name="T67" fmla="*/ 25 h 139"/>
                                <a:gd name="T68" fmla="*/ 25 w 28"/>
                                <a:gd name="T69" fmla="*/ 22 h 139"/>
                                <a:gd name="T70" fmla="*/ 25 w 28"/>
                                <a:gd name="T71" fmla="*/ 22 h 139"/>
                                <a:gd name="T72" fmla="*/ 25 w 28"/>
                                <a:gd name="T73" fmla="*/ 22 h 139"/>
                                <a:gd name="T74" fmla="*/ 25 w 28"/>
                                <a:gd name="T75" fmla="*/ 22 h 139"/>
                                <a:gd name="T76" fmla="*/ 25 w 28"/>
                                <a:gd name="T77" fmla="*/ 22 h 139"/>
                                <a:gd name="T78" fmla="*/ 25 w 28"/>
                                <a:gd name="T79" fmla="*/ 18 h 139"/>
                                <a:gd name="T80" fmla="*/ 25 w 28"/>
                                <a:gd name="T81" fmla="*/ 18 h 139"/>
                                <a:gd name="T82" fmla="*/ 25 w 28"/>
                                <a:gd name="T83" fmla="*/ 18 h 139"/>
                                <a:gd name="T84" fmla="*/ 25 w 28"/>
                                <a:gd name="T85" fmla="*/ 15 h 139"/>
                                <a:gd name="T86" fmla="*/ 28 w 28"/>
                                <a:gd name="T87" fmla="*/ 7 h 139"/>
                                <a:gd name="T88" fmla="*/ 28 w 28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" h="139">
                                  <a:moveTo>
                                    <a:pt x="28" y="7"/>
                                  </a:move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5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7486" y="1273"/>
                              <a:ext cx="181" cy="210"/>
                            </a:xfrm>
                            <a:custGeom>
                              <a:avLst/>
                              <a:gdLst>
                                <a:gd name="T0" fmla="*/ 177 w 181"/>
                                <a:gd name="T1" fmla="*/ 168 h 210"/>
                                <a:gd name="T2" fmla="*/ 177 w 181"/>
                                <a:gd name="T3" fmla="*/ 164 h 210"/>
                                <a:gd name="T4" fmla="*/ 170 w 181"/>
                                <a:gd name="T5" fmla="*/ 164 h 210"/>
                                <a:gd name="T6" fmla="*/ 170 w 181"/>
                                <a:gd name="T7" fmla="*/ 157 h 210"/>
                                <a:gd name="T8" fmla="*/ 166 w 181"/>
                                <a:gd name="T9" fmla="*/ 157 h 210"/>
                                <a:gd name="T10" fmla="*/ 152 w 181"/>
                                <a:gd name="T11" fmla="*/ 103 h 210"/>
                                <a:gd name="T12" fmla="*/ 117 w 181"/>
                                <a:gd name="T13" fmla="*/ 71 h 210"/>
                                <a:gd name="T14" fmla="*/ 106 w 181"/>
                                <a:gd name="T15" fmla="*/ 64 h 210"/>
                                <a:gd name="T16" fmla="*/ 106 w 181"/>
                                <a:gd name="T17" fmla="*/ 61 h 210"/>
                                <a:gd name="T18" fmla="*/ 110 w 181"/>
                                <a:gd name="T19" fmla="*/ 57 h 210"/>
                                <a:gd name="T20" fmla="*/ 103 w 181"/>
                                <a:gd name="T21" fmla="*/ 54 h 210"/>
                                <a:gd name="T22" fmla="*/ 103 w 181"/>
                                <a:gd name="T23" fmla="*/ 50 h 210"/>
                                <a:gd name="T24" fmla="*/ 103 w 181"/>
                                <a:gd name="T25" fmla="*/ 29 h 210"/>
                                <a:gd name="T26" fmla="*/ 103 w 181"/>
                                <a:gd name="T27" fmla="*/ 29 h 210"/>
                                <a:gd name="T28" fmla="*/ 103 w 181"/>
                                <a:gd name="T29" fmla="*/ 25 h 210"/>
                                <a:gd name="T30" fmla="*/ 103 w 181"/>
                                <a:gd name="T31" fmla="*/ 22 h 210"/>
                                <a:gd name="T32" fmla="*/ 103 w 181"/>
                                <a:gd name="T33" fmla="*/ 22 h 210"/>
                                <a:gd name="T34" fmla="*/ 103 w 181"/>
                                <a:gd name="T35" fmla="*/ 18 h 210"/>
                                <a:gd name="T36" fmla="*/ 99 w 181"/>
                                <a:gd name="T37" fmla="*/ 18 h 210"/>
                                <a:gd name="T38" fmla="*/ 92 w 181"/>
                                <a:gd name="T39" fmla="*/ 7 h 210"/>
                                <a:gd name="T40" fmla="*/ 92 w 181"/>
                                <a:gd name="T41" fmla="*/ 7 h 210"/>
                                <a:gd name="T42" fmla="*/ 92 w 181"/>
                                <a:gd name="T43" fmla="*/ 4 h 210"/>
                                <a:gd name="T44" fmla="*/ 88 w 181"/>
                                <a:gd name="T45" fmla="*/ 4 h 210"/>
                                <a:gd name="T46" fmla="*/ 88 w 181"/>
                                <a:gd name="T47" fmla="*/ 7 h 210"/>
                                <a:gd name="T48" fmla="*/ 85 w 181"/>
                                <a:gd name="T49" fmla="*/ 7 h 210"/>
                                <a:gd name="T50" fmla="*/ 78 w 181"/>
                                <a:gd name="T51" fmla="*/ 18 h 210"/>
                                <a:gd name="T52" fmla="*/ 78 w 181"/>
                                <a:gd name="T53" fmla="*/ 18 h 210"/>
                                <a:gd name="T54" fmla="*/ 78 w 181"/>
                                <a:gd name="T55" fmla="*/ 22 h 210"/>
                                <a:gd name="T56" fmla="*/ 78 w 181"/>
                                <a:gd name="T57" fmla="*/ 22 h 210"/>
                                <a:gd name="T58" fmla="*/ 78 w 181"/>
                                <a:gd name="T59" fmla="*/ 25 h 210"/>
                                <a:gd name="T60" fmla="*/ 78 w 181"/>
                                <a:gd name="T61" fmla="*/ 29 h 210"/>
                                <a:gd name="T62" fmla="*/ 78 w 181"/>
                                <a:gd name="T63" fmla="*/ 29 h 210"/>
                                <a:gd name="T64" fmla="*/ 78 w 181"/>
                                <a:gd name="T65" fmla="*/ 50 h 210"/>
                                <a:gd name="T66" fmla="*/ 74 w 181"/>
                                <a:gd name="T67" fmla="*/ 54 h 210"/>
                                <a:gd name="T68" fmla="*/ 71 w 181"/>
                                <a:gd name="T69" fmla="*/ 61 h 210"/>
                                <a:gd name="T70" fmla="*/ 74 w 181"/>
                                <a:gd name="T71" fmla="*/ 61 h 210"/>
                                <a:gd name="T72" fmla="*/ 71 w 181"/>
                                <a:gd name="T73" fmla="*/ 64 h 210"/>
                                <a:gd name="T74" fmla="*/ 64 w 181"/>
                                <a:gd name="T75" fmla="*/ 71 h 210"/>
                                <a:gd name="T76" fmla="*/ 28 w 181"/>
                                <a:gd name="T77" fmla="*/ 103 h 210"/>
                                <a:gd name="T78" fmla="*/ 14 w 181"/>
                                <a:gd name="T79" fmla="*/ 157 h 210"/>
                                <a:gd name="T80" fmla="*/ 10 w 181"/>
                                <a:gd name="T81" fmla="*/ 157 h 210"/>
                                <a:gd name="T82" fmla="*/ 7 w 181"/>
                                <a:gd name="T83" fmla="*/ 164 h 210"/>
                                <a:gd name="T84" fmla="*/ 3 w 181"/>
                                <a:gd name="T85" fmla="*/ 164 h 210"/>
                                <a:gd name="T86" fmla="*/ 3 w 181"/>
                                <a:gd name="T87" fmla="*/ 168 h 210"/>
                                <a:gd name="T88" fmla="*/ 0 w 181"/>
                                <a:gd name="T89" fmla="*/ 168 h 210"/>
                                <a:gd name="T90" fmla="*/ 0 w 181"/>
                                <a:gd name="T91" fmla="*/ 171 h 210"/>
                                <a:gd name="T92" fmla="*/ 3 w 181"/>
                                <a:gd name="T93" fmla="*/ 178 h 210"/>
                                <a:gd name="T94" fmla="*/ 3 w 181"/>
                                <a:gd name="T95" fmla="*/ 196 h 210"/>
                                <a:gd name="T96" fmla="*/ 3 w 181"/>
                                <a:gd name="T97" fmla="*/ 196 h 210"/>
                                <a:gd name="T98" fmla="*/ 177 w 181"/>
                                <a:gd name="T99" fmla="*/ 210 h 210"/>
                                <a:gd name="T100" fmla="*/ 177 w 181"/>
                                <a:gd name="T101" fmla="*/ 196 h 210"/>
                                <a:gd name="T102" fmla="*/ 174 w 181"/>
                                <a:gd name="T103" fmla="*/ 178 h 210"/>
                                <a:gd name="T104" fmla="*/ 177 w 181"/>
                                <a:gd name="T105" fmla="*/ 175 h 210"/>
                                <a:gd name="T106" fmla="*/ 181 w 181"/>
                                <a:gd name="T107" fmla="*/ 171 h 210"/>
                                <a:gd name="T108" fmla="*/ 181 w 181"/>
                                <a:gd name="T109" fmla="*/ 168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81" h="210">
                                  <a:moveTo>
                                    <a:pt x="181" y="168"/>
                                  </a:moveTo>
                                  <a:lnTo>
                                    <a:pt x="181" y="168"/>
                                  </a:lnTo>
                                  <a:lnTo>
                                    <a:pt x="177" y="168"/>
                                  </a:lnTo>
                                  <a:lnTo>
                                    <a:pt x="177" y="168"/>
                                  </a:lnTo>
                                  <a:lnTo>
                                    <a:pt x="177" y="168"/>
                                  </a:lnTo>
                                  <a:lnTo>
                                    <a:pt x="177" y="168"/>
                                  </a:lnTo>
                                  <a:lnTo>
                                    <a:pt x="177" y="164"/>
                                  </a:lnTo>
                                  <a:lnTo>
                                    <a:pt x="177" y="164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70" y="164"/>
                                  </a:lnTo>
                                  <a:lnTo>
                                    <a:pt x="170" y="164"/>
                                  </a:lnTo>
                                  <a:lnTo>
                                    <a:pt x="170" y="160"/>
                                  </a:lnTo>
                                  <a:lnTo>
                                    <a:pt x="170" y="160"/>
                                  </a:lnTo>
                                  <a:lnTo>
                                    <a:pt x="170" y="160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6" y="157"/>
                                  </a:lnTo>
                                  <a:lnTo>
                                    <a:pt x="166" y="157"/>
                                  </a:lnTo>
                                  <a:lnTo>
                                    <a:pt x="166" y="135"/>
                                  </a:lnTo>
                                  <a:lnTo>
                                    <a:pt x="163" y="118"/>
                                  </a:lnTo>
                                  <a:lnTo>
                                    <a:pt x="152" y="103"/>
                                  </a:lnTo>
                                  <a:lnTo>
                                    <a:pt x="152" y="103"/>
                                  </a:lnTo>
                                  <a:lnTo>
                                    <a:pt x="145" y="89"/>
                                  </a:lnTo>
                                  <a:lnTo>
                                    <a:pt x="135" y="82"/>
                                  </a:lnTo>
                                  <a:lnTo>
                                    <a:pt x="117" y="71"/>
                                  </a:lnTo>
                                  <a:lnTo>
                                    <a:pt x="117" y="71"/>
                                  </a:lnTo>
                                  <a:lnTo>
                                    <a:pt x="113" y="68"/>
                                  </a:lnTo>
                                  <a:lnTo>
                                    <a:pt x="106" y="64"/>
                                  </a:lnTo>
                                  <a:lnTo>
                                    <a:pt x="106" y="64"/>
                                  </a:lnTo>
                                  <a:lnTo>
                                    <a:pt x="106" y="64"/>
                                  </a:lnTo>
                                  <a:lnTo>
                                    <a:pt x="106" y="6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10" y="61"/>
                                  </a:lnTo>
                                  <a:lnTo>
                                    <a:pt x="110" y="57"/>
                                  </a:lnTo>
                                  <a:lnTo>
                                    <a:pt x="110" y="57"/>
                                  </a:lnTo>
                                  <a:lnTo>
                                    <a:pt x="106" y="54"/>
                                  </a:lnTo>
                                  <a:lnTo>
                                    <a:pt x="106" y="54"/>
                                  </a:lnTo>
                                  <a:lnTo>
                                    <a:pt x="103" y="54"/>
                                  </a:lnTo>
                                  <a:lnTo>
                                    <a:pt x="103" y="54"/>
                                  </a:lnTo>
                                  <a:lnTo>
                                    <a:pt x="103" y="54"/>
                                  </a:lnTo>
                                  <a:lnTo>
                                    <a:pt x="103" y="54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5"/>
                                  </a:lnTo>
                                  <a:lnTo>
                                    <a:pt x="103" y="25"/>
                                  </a:lnTo>
                                  <a:lnTo>
                                    <a:pt x="103" y="25"/>
                                  </a:lnTo>
                                  <a:lnTo>
                                    <a:pt x="103" y="25"/>
                                  </a:lnTo>
                                  <a:lnTo>
                                    <a:pt x="103" y="25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18"/>
                                  </a:lnTo>
                                  <a:lnTo>
                                    <a:pt x="103" y="18"/>
                                  </a:lnTo>
                                  <a:lnTo>
                                    <a:pt x="103" y="18"/>
                                  </a:lnTo>
                                  <a:lnTo>
                                    <a:pt x="103" y="18"/>
                                  </a:lnTo>
                                  <a:lnTo>
                                    <a:pt x="103" y="18"/>
                                  </a:lnTo>
                                  <a:lnTo>
                                    <a:pt x="99" y="18"/>
                                  </a:lnTo>
                                  <a:lnTo>
                                    <a:pt x="99" y="18"/>
                                  </a:lnTo>
                                  <a:lnTo>
                                    <a:pt x="92" y="11"/>
                                  </a:lnTo>
                                  <a:lnTo>
                                    <a:pt x="92" y="11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4"/>
                                  </a:lnTo>
                                  <a:lnTo>
                                    <a:pt x="92" y="4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5" y="7"/>
                                  </a:lnTo>
                                  <a:lnTo>
                                    <a:pt x="85" y="7"/>
                                  </a:lnTo>
                                  <a:lnTo>
                                    <a:pt x="85" y="11"/>
                                  </a:lnTo>
                                  <a:lnTo>
                                    <a:pt x="85" y="1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71" y="54"/>
                                  </a:lnTo>
                                  <a:lnTo>
                                    <a:pt x="71" y="54"/>
                                  </a:lnTo>
                                  <a:lnTo>
                                    <a:pt x="71" y="57"/>
                                  </a:lnTo>
                                  <a:lnTo>
                                    <a:pt x="71" y="61"/>
                                  </a:lnTo>
                                  <a:lnTo>
                                    <a:pt x="71" y="61"/>
                                  </a:lnTo>
                                  <a:lnTo>
                                    <a:pt x="71" y="61"/>
                                  </a:lnTo>
                                  <a:lnTo>
                                    <a:pt x="71" y="61"/>
                                  </a:lnTo>
                                  <a:lnTo>
                                    <a:pt x="74" y="61"/>
                                  </a:lnTo>
                                  <a:lnTo>
                                    <a:pt x="74" y="61"/>
                                  </a:lnTo>
                                  <a:lnTo>
                                    <a:pt x="74" y="64"/>
                                  </a:lnTo>
                                  <a:lnTo>
                                    <a:pt x="74" y="64"/>
                                  </a:lnTo>
                                  <a:lnTo>
                                    <a:pt x="71" y="64"/>
                                  </a:lnTo>
                                  <a:lnTo>
                                    <a:pt x="71" y="64"/>
                                  </a:lnTo>
                                  <a:lnTo>
                                    <a:pt x="67" y="68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46" y="82"/>
                                  </a:lnTo>
                                  <a:lnTo>
                                    <a:pt x="35" y="89"/>
                                  </a:lnTo>
                                  <a:lnTo>
                                    <a:pt x="28" y="103"/>
                                  </a:lnTo>
                                  <a:lnTo>
                                    <a:pt x="28" y="103"/>
                                  </a:lnTo>
                                  <a:lnTo>
                                    <a:pt x="17" y="118"/>
                                  </a:lnTo>
                                  <a:lnTo>
                                    <a:pt x="14" y="135"/>
                                  </a:lnTo>
                                  <a:lnTo>
                                    <a:pt x="14" y="157"/>
                                  </a:lnTo>
                                  <a:lnTo>
                                    <a:pt x="14" y="157"/>
                                  </a:lnTo>
                                  <a:lnTo>
                                    <a:pt x="10" y="157"/>
                                  </a:lnTo>
                                  <a:lnTo>
                                    <a:pt x="10" y="157"/>
                                  </a:lnTo>
                                  <a:lnTo>
                                    <a:pt x="10" y="157"/>
                                  </a:lnTo>
                                  <a:lnTo>
                                    <a:pt x="10" y="157"/>
                                  </a:lnTo>
                                  <a:lnTo>
                                    <a:pt x="10" y="160"/>
                                  </a:lnTo>
                                  <a:lnTo>
                                    <a:pt x="10" y="160"/>
                                  </a:lnTo>
                                  <a:lnTo>
                                    <a:pt x="10" y="160"/>
                                  </a:lnTo>
                                  <a:lnTo>
                                    <a:pt x="7" y="164"/>
                                  </a:lnTo>
                                  <a:lnTo>
                                    <a:pt x="7" y="164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3" y="168"/>
                                  </a:lnTo>
                                  <a:lnTo>
                                    <a:pt x="3" y="168"/>
                                  </a:lnTo>
                                  <a:lnTo>
                                    <a:pt x="3" y="168"/>
                                  </a:lnTo>
                                  <a:lnTo>
                                    <a:pt x="3" y="168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3" y="175"/>
                                  </a:lnTo>
                                  <a:lnTo>
                                    <a:pt x="3" y="175"/>
                                  </a:lnTo>
                                  <a:lnTo>
                                    <a:pt x="3" y="178"/>
                                  </a:lnTo>
                                  <a:lnTo>
                                    <a:pt x="7" y="178"/>
                                  </a:lnTo>
                                  <a:lnTo>
                                    <a:pt x="7" y="192"/>
                                  </a:lnTo>
                                  <a:lnTo>
                                    <a:pt x="7" y="192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88" y="189"/>
                                  </a:lnTo>
                                  <a:lnTo>
                                    <a:pt x="88" y="189"/>
                                  </a:lnTo>
                                  <a:lnTo>
                                    <a:pt x="177" y="210"/>
                                  </a:lnTo>
                                  <a:lnTo>
                                    <a:pt x="177" y="210"/>
                                  </a:lnTo>
                                  <a:lnTo>
                                    <a:pt x="177" y="196"/>
                                  </a:lnTo>
                                  <a:lnTo>
                                    <a:pt x="177" y="196"/>
                                  </a:lnTo>
                                  <a:lnTo>
                                    <a:pt x="177" y="196"/>
                                  </a:lnTo>
                                  <a:lnTo>
                                    <a:pt x="177" y="196"/>
                                  </a:lnTo>
                                  <a:lnTo>
                                    <a:pt x="174" y="196"/>
                                  </a:lnTo>
                                  <a:lnTo>
                                    <a:pt x="174" y="192"/>
                                  </a:lnTo>
                                  <a:lnTo>
                                    <a:pt x="174" y="178"/>
                                  </a:lnTo>
                                  <a:lnTo>
                                    <a:pt x="174" y="178"/>
                                  </a:lnTo>
                                  <a:lnTo>
                                    <a:pt x="177" y="178"/>
                                  </a:lnTo>
                                  <a:lnTo>
                                    <a:pt x="177" y="175"/>
                                  </a:lnTo>
                                  <a:lnTo>
                                    <a:pt x="177" y="175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1" y="168"/>
                                  </a:lnTo>
                                  <a:lnTo>
                                    <a:pt x="181" y="168"/>
                                  </a:lnTo>
                                  <a:lnTo>
                                    <a:pt x="181" y="168"/>
                                  </a:lnTo>
                                  <a:lnTo>
                                    <a:pt x="181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8"/>
                          <wps:cNvSpPr>
                            <a:spLocks/>
                          </wps:cNvSpPr>
                          <wps:spPr bwMode="auto">
                            <a:xfrm>
                              <a:off x="7372" y="1686"/>
                              <a:ext cx="405" cy="64"/>
                            </a:xfrm>
                            <a:custGeom>
                              <a:avLst/>
                              <a:gdLst>
                                <a:gd name="T0" fmla="*/ 391 w 405"/>
                                <a:gd name="T1" fmla="*/ 36 h 64"/>
                                <a:gd name="T2" fmla="*/ 391 w 405"/>
                                <a:gd name="T3" fmla="*/ 11 h 64"/>
                                <a:gd name="T4" fmla="*/ 376 w 405"/>
                                <a:gd name="T5" fmla="*/ 11 h 64"/>
                                <a:gd name="T6" fmla="*/ 376 w 405"/>
                                <a:gd name="T7" fmla="*/ 0 h 64"/>
                                <a:gd name="T8" fmla="*/ 32 w 405"/>
                                <a:gd name="T9" fmla="*/ 0 h 64"/>
                                <a:gd name="T10" fmla="*/ 32 w 405"/>
                                <a:gd name="T11" fmla="*/ 11 h 64"/>
                                <a:gd name="T12" fmla="*/ 18 w 405"/>
                                <a:gd name="T13" fmla="*/ 11 h 64"/>
                                <a:gd name="T14" fmla="*/ 18 w 405"/>
                                <a:gd name="T15" fmla="*/ 36 h 64"/>
                                <a:gd name="T16" fmla="*/ 0 w 405"/>
                                <a:gd name="T17" fmla="*/ 36 h 64"/>
                                <a:gd name="T18" fmla="*/ 0 w 405"/>
                                <a:gd name="T19" fmla="*/ 64 h 64"/>
                                <a:gd name="T20" fmla="*/ 405 w 405"/>
                                <a:gd name="T21" fmla="*/ 64 h 64"/>
                                <a:gd name="T22" fmla="*/ 405 w 405"/>
                                <a:gd name="T23" fmla="*/ 36 h 64"/>
                                <a:gd name="T24" fmla="*/ 391 w 405"/>
                                <a:gd name="T25" fmla="*/ 36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05" h="64">
                                  <a:moveTo>
                                    <a:pt x="391" y="36"/>
                                  </a:moveTo>
                                  <a:lnTo>
                                    <a:pt x="391" y="11"/>
                                  </a:lnTo>
                                  <a:lnTo>
                                    <a:pt x="376" y="11"/>
                                  </a:lnTo>
                                  <a:lnTo>
                                    <a:pt x="37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18" y="1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405" y="64"/>
                                  </a:lnTo>
                                  <a:lnTo>
                                    <a:pt x="405" y="36"/>
                                  </a:lnTo>
                                  <a:lnTo>
                                    <a:pt x="391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4BE088" id="Group 13" o:spid="_x0000_s1026" style="position:absolute;margin-left:-216.95pt;margin-top:-28.15pt;width:877.05pt;height:121.2pt;z-index:-251657216" coordsize="111385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">
                <v:shape id="Freeform 9" o:spid="_x0000_s1027" style="position:absolute;width:111385;height:15392;visibility:visible;mso-wrap-style:square;v-text-anchor:top" coordsize="17541,2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2878A&#10;AADbAAAADwAAAGRycy9kb3ducmV2LnhtbERPTYvCMBC9L/gfwgje1tSCsnaNIorgQcGt4nloZpvu&#10;NpPSRK3/3giCt3m8z5ktOluLK7W+cqxgNExAEBdOV1wqOB03n18gfEDWWDsmBXfysJj3PmaYaXfj&#10;H7rmoRQxhH2GCkwITSalLwxZ9EPXEEfu17UWQ4RtKXWLtxhua5kmyURarDg2GGxoZaj4zy9WQfq3&#10;Xe8Zz6jN7pBP00qPT8leqUG/W36DCNSFt/jl3uo4P4XnL/EA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RbbzvwAAANsAAAAPAAAAAAAAAAAAAAAAAJgCAABkcnMvZG93bnJl&#10;di54bWxQSwUGAAAAAAQABAD1AAAAhAMAAAAA&#10;" path="m4,l,2424r11312,l11312,2424r-43,-36l11269,2388r-35,-39l11205,2306r-21,-46l11173,2217r-10,-46l11159,2125r-3,-89l11156,1367r355,l11511,2071r,l11511,2107r7,36l11521,2157r7,18l11539,2192r14,15l11553,2207r25,17l11606,2239r29,7l11667,2246r,l11706,2242r28,-7l11763,2221r17,-14l11780,2207r14,-15l11805,2175r7,-15l11816,2143r7,-36l11823,2071r,-704l12181,1367r,601l12181,1968r-3,100l12174,2125r-10,53l12149,2235r-10,25l12125,2289r-15,24l12093,2338r-22,25l12050,2388r,l12007,2424r536,l12543,2424r-28,-25l12487,2378r-25,-25l12440,2324r-21,-28l12401,2267r-35,-60l12341,2143r-18,-68l12313,2004r-4,-68l12309,1936r4,-57l12320,1822r10,-53l12348,1712r21,-50l12394,1609r32,-46l12458,1516r39,-39l12543,1438r47,-32l12643,1377r57,-21l12760,1342r64,-11l12895,1328r,l12959,1328r60,10l13083,1353r57,17l13196,1399r54,28l13299,1466r47,43l13346,1509r31,36l13402,1577r22,32l13441,1641r-298,146l13143,1787r-14,-25l13115,1730r-21,-29l13072,1669r-32,-25l13023,1630r-18,-7l12984,1612r-22,-3l12937,1602r-28,l12909,1602r-28,3l12856,1609r-22,7l12813,1623r-32,21l12756,1662r,l12728,1694r-18,36l12692,1765r-10,40l12678,1837r-3,32l12671,1915r,l12675,1979r10,57l12692,2064r11,29l12714,2118r10,25l12742,2164r18,18l12778,2200r21,14l12824,2224r25,11l12881,2239r28,3l12909,2242r32,-3l12966,2235r25,-7l13015,2217r18,-10l13051,2192r32,-28l13104,2132r18,-32l13140,2057r301,146l13441,2203r-21,39l13395,2281r-28,40l13331,2363r,l13296,2395r-39,29l13583,2424r,-1057l13938,1367r,829l14403,2196r,228l17537,2424,17541,,4,xe" strokeweight=".7pt">
                  <v:path arrowok="t" o:connecttype="custom" o:connectlocs="7183120,1539240;7155815,1516380;7101840,1435100;7085965,1349375;7309485,868045;7309485,1337945;7320280,1381125;7336155,1401445;7388225,1426210;7433310,1423670;7480300,1401445;7496175,1381125;7507605,1337945;7734935,868045;7733030,1313180;7714615,1419225;7689850,1468755;7651750,1516380;7964805,1539240;7929245,1510030;7886065,1457960;7836535,1360805;7816215,1229360;7823200,1156970;7854315,1055370;7910830,962660;7994650,892810;8102600,852170;8188325,843280;8307705,859155;8413750,906145;8474710,958215;8524240,1021715;8345805,1134745;8314690,1080135;8269605,1035050;8230870,1021715;8197215,1017270;8149590,1026160;8100060,1055370;8070850,1098550;8050530,1166495;8046085,1216025;8059420,1310640;8079740,1360805;8114030,1397000;8159115,1419225;8197215,1423670;8249285,1414780;8287385,1391920;8332470,1333500;8535035,1398905;8488045,1473835;8442960,1520825;8625205,868045;9145905,1394460;11138535,0" o:connectangles="0,0,0,0,0,0,0,0,0,0,0,0,0,0,0,0,0,0,0,0,0,0,0,0,0,0,0,0,0,0,0,0,0,0,0,0,0,0,0,0,0,0,0,0,0,0,0,0,0,0,0,0,0,0,0,0,0"/>
                </v:shape>
                <v:group id="Group 8" o:spid="_x0000_s1028" style="position:absolute;left:67163;top:7632;width:2572;height:3029" coordorigin="7372,1273" coordsize="405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o:lock v:ext="edit" aspectratio="t"/>
                  <v:shape id="Freeform 10" o:spid="_x0000_s1029" style="position:absolute;left:7383;top:1476;width:387;height:75;visibility:visible;mso-wrap-style:square;v-text-anchor:top" coordsize="38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ME74A&#10;AADaAAAADwAAAGRycy9kb3ducmV2LnhtbESPzQrCMBCE74LvEFbwpqkKItUoIhY8ePGHntdmbYvN&#10;pjTR1rc3guBxmJlvmNWmM5V4UeNKywom4wgEcWZ1ybmC6yUZLUA4j6yxskwK3uRgs+73Vhhr2/KJ&#10;XmefiwBhF6OCwvs6ltJlBRl0Y1sTB+9uG4M+yCaXusE2wE0lp1E0lwZLDgsF1rQrKHucn0bBLT2Z&#10;5P4+brtjmaF/YtWm+0Sp4aDbLkF46vw//GsftIIZfK+EG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xzBO+AAAA2gAAAA8AAAAAAAAAAAAAAAAAmAIAAGRycy9kb3ducmV2&#10;LnhtbFBLBQYAAAAABAAEAPUAAACDAwAAAAA=&#10;" path="m387,43r,l191,r,l,43r,l,43,3,53r,l3,53r,l3,53r4,4l10,71r,l10,75r,l17,75r348,l365,75r7,l372,75r4,-4l380,57r,l380,53r3,l383,53r,l387,43r,l387,43r,xe" fillcolor="black" stroked="f">
                    <v:path arrowok="t" o:connecttype="custom" o:connectlocs="387,43;387,43;191,0;191,0;0,43;0,43;0,43;3,53;3,53;3,53;3,53;3,53;7,57;10,71;10,71;10,75;10,75;17,75;365,75;365,75;372,75;372,75;376,71;380,57;380,57;380,53;383,53;383,53;383,53;387,43;387,43;387,43;387,43" o:connectangles="0,0,0,0,0,0,0,0,0,0,0,0,0,0,0,0,0,0,0,0,0,0,0,0,0,0,0,0,0,0,0,0,0"/>
                  </v:shape>
                  <v:shape id="Freeform 11" o:spid="_x0000_s1030" style="position:absolute;left:7720;top:1547;width:28;height:139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Xm8MA&#10;AADaAAAADwAAAGRycy9kb3ducmV2LnhtbESPQYvCMBSE74L/ITzBi9jURUSqURZxwYMXXQ8eH81r&#10;07V5KU2q1V9vFhb2OMzMN8x629ta3Kn1lWMFsyQFQZw7XXGp4PL9NV2C8AFZY+2YFDzJw3YzHKwx&#10;0+7BJ7qfQykihH2GCkwITSalzw1Z9IlriKNXuNZiiLItpW7xEeG2lh9pupAWK44LBhvaGcpv584q&#10;KA7F5Igv01Xzyf7289z3nb2elBqP+s8ViEB9+A//tQ9awRx+r8QbID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4Xm8MAAADaAAAADwAAAAAAAAAAAAAAAACYAgAAZHJzL2Rv&#10;d25yZXYueG1sUEsFBgAAAAAEAAQA9QAAAIgDAAAAAA==&#10;" path="m28,7r,l28,7r,-3l28,4,28,,,,,,,4,,7r,l,7r,l,7r,l,7r,4l3,15r,l3,18r,l3,18r,l,18r,l3,22r,l3,22r,l3,22r,l3,22r,l3,22r,l3,25r,107l3,132r-3,l,132r,l,136r,l,136r,l,136r,l,136r,l,136r,3l28,139r,l28,136r,l28,136r-3,l25,136r,l25,136r,l25,132r,l25,132r,l25,132,25,25r,l25,22r,l25,22r,l25,22r,l25,22r,l25,22r,l25,18r,l25,18r,l25,18r,l25,15r,l25,11r,-4l25,7r3,l28,7xe" fillcolor="black" stroked="f">
                    <v:path arrowok="t" o:connecttype="custom" o:connectlocs="28,7;28,4;28,0;0,0;0,7;0,7;0,7;0,7;3,15;3,18;3,18;0,18;3,22;3,22;3,22;3,22;3,22;3,25;3,132;0,132;0,136;0,136;0,136;0,136;0,136;28,139;28,136;28,136;25,136;25,136;25,132;25,132;25,132;25,25;25,22;25,22;25,22;25,22;25,22;25,18;25,18;25,18;25,15;25,7;28,7" o:connectangles="0,0,0,0,0,0,0,0,0,0,0,0,0,0,0,0,0,0,0,0,0,0,0,0,0,0,0,0,0,0,0,0,0,0,0,0,0,0,0,0,0,0,0,0,0"/>
                  </v:shape>
                  <v:shape id="Freeform 12" o:spid="_x0000_s1031" style="position:absolute;left:7656;top:1547;width:28;height:139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yAMUA&#10;AADaAAAADwAAAGRycy9kb3ducmV2LnhtbESPQWvCQBSE74X+h+UVeglmU7GlxKxSioIHL9Eeenxk&#10;X7Kp2bchu9HYX+8KhR6HmfmGKdaT7cSZBt86VvCSZiCIK6dbbhR8HbezdxA+IGvsHJOCK3lYrx4f&#10;Csy1u3BJ50NoRISwz1GBCaHPpfSVIYs+dT1x9Go3WAxRDo3UA14i3HZynmVv0mLLccFgT5+GqtNh&#10;tArqXZ3s8deM7SLZnH6um2m036VSz0/TxxJEoCn8h//aO63gFe5X4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rIAxQAAANoAAAAPAAAAAAAAAAAAAAAAAJgCAABkcnMv&#10;ZG93bnJldi54bWxQSwUGAAAAAAQABAD1AAAAigMAAAAA&#10;" path="m28,7r,l28,7r,-3l28,4,28,,,,,,,4,,7r,l,7r,l,7r,l,7r4,4l4,15r,l4,18r,l4,18r,l4,18r,l4,22r,l4,22r,l4,22r,l4,22r,l4,22r,l4,25r,107l4,132r,l4,132r,l4,136r,l4,136r,l,136r,l,136r,l,136r,3l28,139r,l28,136r,l28,136r,l28,136r-3,l25,136r,l25,132r,l25,132r,l25,132,25,25r,l25,22r,l25,22r,l25,22r,l25,22r,l25,22r,l25,18r,l25,18r,l25,18r,l25,15r,l25,11,28,7r,l28,7r,xe" fillcolor="black" stroked="f">
                    <v:path arrowok="t" o:connecttype="custom" o:connectlocs="28,7;28,4;28,0;0,0;0,7;0,7;0,7;0,7;4,15;4,18;4,18;4,18;4,22;4,22;4,22;4,22;4,22;4,25;4,132;4,132;4,136;4,136;0,136;0,136;0,136;28,139;28,136;28,136;28,136;25,136;25,132;25,132;25,132;25,25;25,22;25,22;25,22;25,22;25,22;25,18;25,18;25,18;25,15;28,7;28,7" o:connectangles="0,0,0,0,0,0,0,0,0,0,0,0,0,0,0,0,0,0,0,0,0,0,0,0,0,0,0,0,0,0,0,0,0,0,0,0,0,0,0,0,0,0,0,0,0"/>
                  </v:shape>
                  <v:shape id="Freeform 13" o:spid="_x0000_s1032" style="position:absolute;left:7592;top:1547;width:29;height:139;visibility:visible;mso-wrap-style:square;v-text-anchor:top" coordsize="2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ubcUA&#10;AADaAAAADwAAAGRycy9kb3ducmV2LnhtbESPQWvCQBSE70L/w/IK3nRTDyLRVUqL6EFjTZr2+pp9&#10;TVKzb0N21fjvu4WCx2FmvmEWq9404kKdqy0reBpHIIgLq2suFbxn69EMhPPIGhvLpOBGDlbLh8EC&#10;Y22vfKRL6ksRIOxiVFB538ZSuqIig25sW+LgfdvOoA+yK6Xu8BrgppGTKJpKgzWHhQpbeqmoOKVn&#10;oyDZ53q/+eT08PF2yvNdkr1+JT9KDR/75zkIT72/h//bW61gCn9Xwg2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25txQAAANoAAAAPAAAAAAAAAAAAAAAAAJgCAABkcnMv&#10;ZG93bnJldi54bWxQSwUGAAAAAAQABAD1AAAAigMAAAAA&#10;" path="m29,7r,l29,7r,-3l29,4,29,,,,,,,4,,7r,l,7r,l,7r4,l4,7r,4l4,15r,l4,18r,l4,18r,l4,18r,l4,22r,l4,22r,l4,22r,l4,22r,l4,22r,l4,25r,107l4,132r,l4,132r,l4,136r,l4,136r,l4,136r-4,l,136r,l,136r,3l29,139r,l29,136r,l29,136r,l29,136r,l29,136r,l29,132r,l29,132r,l25,132,25,25r,l25,22r,l25,22r,l25,22r,l25,22r,l25,22r,l29,18r,l25,18r,l25,18r,l25,15r,l29,11r,-4l29,7r,l29,7xe" fillcolor="black" stroked="f">
                    <v:path arrowok="t" o:connecttype="custom" o:connectlocs="29,7;29,4;29,0;0,0;0,7;0,7;0,7;4,7;4,15;4,18;4,18;4,18;4,22;4,22;4,22;4,22;4,22;4,25;4,132;4,132;4,136;4,136;4,136;0,136;0,136;29,139;29,136;29,136;29,136;29,136;29,132;29,132;25,132;25,25;25,22;25,22;25,22;25,22;25,22;29,18;25,18;25,18;25,15;29,7;29,7" o:connectangles="0,0,0,0,0,0,0,0,0,0,0,0,0,0,0,0,0,0,0,0,0,0,0,0,0,0,0,0,0,0,0,0,0,0,0,0,0,0,0,0,0,0,0,0,0"/>
                  </v:shape>
                  <v:shape id="Freeform 14" o:spid="_x0000_s1033" style="position:absolute;left:7528;top:1547;width:32;height:139;visibility:visible;mso-wrap-style:square;v-text-anchor:top" coordsize="32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jdE8EA&#10;AADaAAAADwAAAGRycy9kb3ducmV2LnhtbESPzWrDMBCE74G8g9hALiGR60NTnCghPxh6ddIH2Fhb&#10;y9RaCUlNnLevCoUeh5n5htnuRzuIO4XYO1bwsipAELdO99wp+LjWyzcQMSFrHByTgidF2O+mky1W&#10;2j24ofsldSJDOFaowKTkKylja8hiXDlPnL1PFyymLEMndcBHhttBlkXxKi32nBcMejoZar8u31aB&#10;r2+8oP58bho/xHC6HcuyNkrNZ+NhAyLRmP7Df+13rWAN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43RPBAAAA2gAAAA8AAAAAAAAAAAAAAAAAmAIAAGRycy9kb3du&#10;cmV2LnhtbFBLBQYAAAAABAAEAPUAAACGAwAAAAA=&#10;" path="m32,7r,l32,7r,-3l32,4,32,,,,,,,4,,7r,l,7r4,l4,7r,l4,7r,4l7,15r,l7,18r,l4,18r,l4,18r,l4,22r,l4,22r,l4,22r,l4,22r,l7,22r,l7,25r,107l7,132r-3,l4,132r,l4,136r,l4,136r,l4,136r,l4,136r-4,l,136r,3l32,139r,l32,136r,l29,136r,l29,136r,l29,136r,l29,132r,l29,132r,l25,132,25,25r,l25,22r,l25,22r,l29,22r,l29,22r,l29,22r,l29,18r,l29,18r,l25,18r,l25,15r,l29,11r,-4l29,7r,l32,7xe" fillcolor="black" stroked="f">
                    <v:path arrowok="t" o:connecttype="custom" o:connectlocs="32,7;32,4;32,0;0,0;0,7;0,7;4,7;4,7;7,15;7,18;4,18;4,18;4,22;4,22;4,22;4,22;7,22;7,25;7,132;4,132;4,136;4,136;4,136;4,136;0,136;32,139;32,136;29,136;29,136;29,136;29,132;29,132;25,132;25,25;25,22;25,22;29,22;29,22;29,22;29,18;29,18;25,18;25,15;29,7;29,7" o:connectangles="0,0,0,0,0,0,0,0,0,0,0,0,0,0,0,0,0,0,0,0,0,0,0,0,0,0,0,0,0,0,0,0,0,0,0,0,0,0,0,0,0,0,0,0,0"/>
                  </v:shape>
                  <v:shape id="Freeform 15" o:spid="_x0000_s1034" style="position:absolute;left:7464;top:1547;width:32;height:139;visibility:visible;mso-wrap-style:square;v-text-anchor:top" coordsize="32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dJYb0A&#10;AADaAAAADwAAAGRycy9kb3ducmV2LnhtbERPy4rCMBTdD/gP4QpuBk3tYhiqUXxQcFtnPuDaXJti&#10;cxOSqJ2/nywEl4fzXm9HO4gHhdg7VrBcFCCIW6d77hT8/tTzbxAxIWscHJOCP4qw3Uw+1lhp9+SG&#10;HufUiRzCsUIFJiVfSRlbQxbjwnnizF1dsJgyDJ3UAZ853A6yLIovabHn3GDQ08FQezvfrQJfX/iT&#10;+uOxafwQw+GyL8vaKDWbjrsViERjeotf7pNWkLfmK/kGyM0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idJYb0AAADaAAAADwAAAAAAAAAAAAAAAACYAgAAZHJzL2Rvd25yZXYu&#10;eG1sUEsFBgAAAAAEAAQA9QAAAIIDAAAAAA==&#10;" path="m32,7r,l32,7r,-3l32,4,32,,4,r,l,4,,7r,l4,7r,l4,7r,l4,7r,4l7,15r,l7,18r,l7,18r,l4,18r,l4,22r,l4,22r,l7,22r,l7,22r,l7,22r,l7,25r,107l7,132r-3,l4,132r,l4,136r,l4,136r,l4,136r,l4,136r,l4,136r,3l32,139r,l32,136r,l32,136r-3,l29,136r,l29,136r,l29,132r,l29,132r,l29,132,29,25r,l29,22r,l29,22r,l29,22r,l29,22r,l29,22r,l29,18r,l29,18r,l29,18r,l25,15r,l29,11r,-4l29,7r,l32,7xe" fillcolor="black" stroked="f">
                    <v:path arrowok="t" o:connecttype="custom" o:connectlocs="32,7;32,4;32,0;4,0;0,7;4,7;4,7;4,7;7,15;7,18;7,18;4,18;4,22;4,22;7,22;7,22;7,22;7,25;7,132;4,132;4,136;4,136;4,136;4,136;4,136;32,139;32,136;32,136;29,136;29,136;29,132;29,132;29,132;29,25;29,22;29,22;29,22;29,22;29,22;29,18;29,18;29,18;25,15;29,7;29,7" o:connectangles="0,0,0,0,0,0,0,0,0,0,0,0,0,0,0,0,0,0,0,0,0,0,0,0,0,0,0,0,0,0,0,0,0,0,0,0,0,0,0,0,0,0,0,0,0"/>
                  </v:shape>
                  <v:shape id="Freeform 16" o:spid="_x0000_s1035" style="position:absolute;left:7404;top:1547;width:28;height:139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+4BcUA&#10;AADaAAAADwAAAGRycy9kb3ducmV2LnhtbESPQWvCQBSE74X+h+UVeglmU5HSxqxSioIHL9Eeenxk&#10;X7Kp2bchu9HYX+8KhR6HmfmGKdaT7cSZBt86VvCSZiCIK6dbbhR8HbezNxA+IGvsHJOCK3lYrx4f&#10;Csy1u3BJ50NoRISwz1GBCaHPpfSVIYs+dT1x9Go3WAxRDo3UA14i3HZynmWv0mLLccFgT5+GqtNh&#10;tArqXZ3s8deM7SLZnH6um2m036VSz0/TxxJEoCn8h//aO63gHe5X4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7gFxQAAANoAAAAPAAAAAAAAAAAAAAAAAJgCAABkcnMv&#10;ZG93bnJldi54bWxQSwUGAAAAAAQABAD1AAAAigMAAAAA&#10;" path="m28,7r,l28,7r,-3l28,4,28,,,,,,,4,,7r,l,7r,l,7r,l,7r,4l4,15r,l4,18r,l4,18r,l4,18r,l4,22r,l4,22r,l4,22r,l4,22r,l4,22r,l4,25r,107l4,132r,l4,132r,l4,136r,l4,136r,l,136r,l,136r,l,136r,3l28,139r,l28,136r,l28,136r-3,l25,136r,l25,136r,l25,132r,l25,132r,l25,132,25,25r,l25,22r,l25,22r,l25,22r,l25,22r,l25,22r,l25,18r,l25,18r,l25,18r,l25,15r,l25,11,28,7r,l28,7r,xe" fillcolor="black" stroked="f">
                    <v:path arrowok="t" o:connecttype="custom" o:connectlocs="28,7;28,4;28,0;0,0;0,7;0,7;0,7;0,7;4,15;4,18;4,18;4,18;4,22;4,22;4,22;4,22;4,22;4,25;4,132;4,132;4,136;4,136;0,136;0,136;0,136;28,139;28,136;28,136;25,136;25,136;25,132;25,132;25,132;25,25;25,22;25,22;25,22;25,22;25,22;25,18;25,18;25,18;25,15;28,7;28,7" o:connectangles="0,0,0,0,0,0,0,0,0,0,0,0,0,0,0,0,0,0,0,0,0,0,0,0,0,0,0,0,0,0,0,0,0,0,0,0,0,0,0,0,0,0,0,0,0"/>
                  </v:shape>
                  <v:shape id="Freeform 17" o:spid="_x0000_s1036" style="position:absolute;left:7486;top:1273;width:181;height:210;visibility:visible;mso-wrap-style:square;v-text-anchor:top" coordsize="18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XTcMA&#10;AADbAAAADwAAAGRycy9kb3ducmV2LnhtbESPQWsCMRCF7wX/Qxiht5rVliKrUURQiofSrv6AYTPu&#10;LiaTNUl1/fedQ6G3Gd6b975Zrgfv1I1i6gIbmE4KUMR1sB03Bk7H3cscVMrIFl1gMvCgBOvV6GmJ&#10;pQ13/qZblRslIZxKNNDm3Jdap7olj2kSemLRziF6zLLGRtuIdwn3Ts+K4l177FgaWuxp21J9qX68&#10;Abc5fO7phK56jV9v++Z8TXp3NeZ5PGwWoDIN+d/8d/1hBV/o5RcZ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HXTcMAAADbAAAADwAAAAAAAAAAAAAAAACYAgAAZHJzL2Rv&#10;d25yZXYueG1sUEsFBgAAAAAEAAQA9QAAAIgDAAAAAA==&#10;" path="m181,168r,l177,168r,l177,168r,l177,164r,l174,164r,l170,164r,l170,160r,l170,160r,-3l170,157r,l170,157r-4,l166,157r,-22l163,118,152,103r,l145,89,135,82,117,71r,l113,68r-7,-4l106,64r,l106,64r,-3l106,61r,l106,61r4,l110,57r,l106,54r,l103,54r,l103,54r,l103,50r,l103,50r,-21l103,29r,l103,29r,l103,29r,l103,29r,-4l103,25r,l103,25r,l103,22r,l103,22r,l103,22r,l103,18r,l103,18r,l103,18r-4,l99,18,92,11r,l92,7r,l92,7r,l92,7r,l92,7r,l92,4r,l88,r,l88,r,4l88,4r,3l88,7r,l88,7r,l88,7r-3,l85,7r,4l85,11r-7,7l78,18r,l78,18r,l78,18r,4l78,22r,l78,22r,l78,22r,l78,25r,l78,25r,l78,29r,l78,29r,l78,29r,l78,29r,l78,50r,l78,50r,l78,54r,l74,54r,l71,54r,l71,57r,4l71,61r,l71,61r3,l74,61r,3l74,64r-3,l71,64r-4,4l64,71r,l46,82,35,89r-7,14l28,103,17,118r-3,17l14,157r,l10,157r,l10,157r,l10,160r,l10,160r-3,4l7,164r-4,l3,164r,l3,164r,4l3,168r,l3,168r-3,l,168r,l,168r,3l,171r,l,171r3,4l3,175r,3l7,178r,14l7,192r-4,4l3,196r,l3,196r,l3,210,88,189r,l177,210r,l177,196r,l177,196r,l174,196r,-4l174,178r,l177,178r,-3l177,175r4,-4l181,171r,l181,171r,-3l181,168r,l181,168xe" fillcolor="black" stroked="f">
                    <v:path arrowok="t" o:connecttype="custom" o:connectlocs="177,168;177,164;170,164;170,157;166,157;152,103;117,71;106,64;106,61;110,57;103,54;103,50;103,29;103,29;103,25;103,22;103,22;103,18;99,18;92,7;92,7;92,4;88,4;88,7;85,7;78,18;78,18;78,22;78,22;78,25;78,29;78,29;78,50;74,54;71,61;74,61;71,64;64,71;28,103;14,157;10,157;7,164;3,164;3,168;0,168;0,171;3,178;3,196;3,196;177,210;177,196;174,178;177,175;181,171;181,168" o:connectangles="0,0,0,0,0,0,0,0,0,0,0,0,0,0,0,0,0,0,0,0,0,0,0,0,0,0,0,0,0,0,0,0,0,0,0,0,0,0,0,0,0,0,0,0,0,0,0,0,0,0,0,0,0,0,0"/>
                  </v:shape>
                  <v:shape id="Freeform 18" o:spid="_x0000_s1037" style="position:absolute;left:7372;top:1686;width:405;height:64;visibility:visible;mso-wrap-style:square;v-text-anchor:top" coordsize="40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3yMsMA&#10;AADbAAAADwAAAGRycy9kb3ducmV2LnhtbERPzWrCQBC+F/oOyxR6q5sIFUldxRZbpNKDqQ8wZsds&#10;NDubZjcafXq3IHibj+93JrPe1uJIra8cK0gHCQjiwumKSwWb38+XMQgfkDXWjknBmTzMpo8PE8y0&#10;O/GajnkoRQxhn6ECE0KTSekLQxb9wDXEkdu51mKIsC2lbvEUw20th0kykhYrjg0GG/owVBzyzipY&#10;bvcmv3wvQvLXj1Zfm9f3bfdjlHp+6udvIAL14S6+uZc6zk/h/5d4gJ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3yMsMAAADbAAAADwAAAAAAAAAAAAAAAACYAgAAZHJzL2Rv&#10;d25yZXYueG1sUEsFBgAAAAAEAAQA9QAAAIgDAAAAAA==&#10;" path="m391,36r,-25l376,11,376,,32,r,11l18,11r,25l,36,,64r405,l405,36r-14,xe" fillcolor="black" stroked="f">
                    <v:path arrowok="t" o:connecttype="custom" o:connectlocs="391,36;391,11;376,11;376,0;32,0;32,11;18,11;18,36;0,36;0,64;405,64;405,36;391,36" o:connectangles="0,0,0,0,0,0,0,0,0,0,0,0,0"/>
                  </v:shape>
                </v:group>
              </v:group>
            </w:pict>
          </mc:Fallback>
        </mc:AlternateContent>
      </w:r>
    </w:p>
    <w:p w14:paraId="4AF5BFA7" w14:textId="77777777" w:rsidR="00E76D5F" w:rsidRDefault="00E76D5F" w:rsidP="00E76D5F">
      <w:pPr>
        <w:pStyle w:val="TitlingLine1"/>
        <w:rPr>
          <w:rFonts w:ascii="Calibri" w:hAnsi="Calibri"/>
          <w:sz w:val="22"/>
          <w:szCs w:val="22"/>
        </w:rPr>
      </w:pPr>
      <w:r w:rsidRPr="00200E19">
        <w:rPr>
          <w:rFonts w:ascii="Calibri" w:hAnsi="Calibri"/>
          <w:sz w:val="22"/>
          <w:szCs w:val="22"/>
        </w:rPr>
        <w:t xml:space="preserve">UCL Department of medical physics and </w:t>
      </w:r>
    </w:p>
    <w:p w14:paraId="50C641EF" w14:textId="77777777" w:rsidR="00E76D5F" w:rsidRPr="00200E19" w:rsidRDefault="004B5ECB" w:rsidP="00E76D5F">
      <w:pPr>
        <w:pStyle w:val="TitlingLin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BioMEDICAL ENGINEERING</w:t>
      </w:r>
    </w:p>
    <w:p w14:paraId="60DC469D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7D8DD83D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45AD88E2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2D690F28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32774F31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2625E697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170BF5E4" w14:textId="77777777" w:rsidR="00E76D5F" w:rsidRDefault="00D52358" w:rsidP="00DC0A71">
      <w:pPr>
        <w:tabs>
          <w:tab w:val="center" w:pos="4536"/>
        </w:tabs>
        <w:suppressAutoHyphens/>
        <w:jc w:val="center"/>
        <w:outlineLvl w:val="0"/>
        <w:rPr>
          <w:rFonts w:ascii="Arial" w:hAnsi="Arial" w:cs="Arial"/>
          <w:b/>
          <w:bCs/>
          <w:spacing w:val="-3"/>
          <w:sz w:val="32"/>
          <w:szCs w:val="32"/>
        </w:rPr>
      </w:pPr>
      <w:r w:rsidRPr="00493F69">
        <w:rPr>
          <w:rFonts w:ascii="Arial" w:hAnsi="Arial" w:cs="Arial"/>
          <w:b/>
          <w:bCs/>
          <w:spacing w:val="-3"/>
          <w:sz w:val="32"/>
          <w:szCs w:val="32"/>
        </w:rPr>
        <w:t>Undergraduate</w:t>
      </w:r>
      <w:r w:rsidR="00DC0A71">
        <w:rPr>
          <w:rFonts w:ascii="Arial" w:hAnsi="Arial" w:cs="Arial"/>
          <w:b/>
          <w:bCs/>
          <w:spacing w:val="-3"/>
          <w:sz w:val="32"/>
          <w:szCs w:val="32"/>
        </w:rPr>
        <w:t xml:space="preserve"> / Postgraduate </w:t>
      </w:r>
    </w:p>
    <w:p w14:paraId="40E4E6CC" w14:textId="77777777" w:rsidR="00D52358" w:rsidRDefault="00D52358" w:rsidP="00E76D5F">
      <w:pPr>
        <w:tabs>
          <w:tab w:val="center" w:pos="4536"/>
        </w:tabs>
        <w:suppressAutoHyphens/>
        <w:jc w:val="center"/>
        <w:outlineLvl w:val="0"/>
        <w:rPr>
          <w:rFonts w:ascii="Arial" w:hAnsi="Arial" w:cs="Arial"/>
          <w:b/>
          <w:bCs/>
          <w:spacing w:val="-3"/>
          <w:sz w:val="32"/>
          <w:szCs w:val="32"/>
        </w:rPr>
      </w:pPr>
      <w:r w:rsidRPr="00493F69">
        <w:rPr>
          <w:rFonts w:ascii="Arial" w:hAnsi="Arial" w:cs="Arial"/>
          <w:b/>
          <w:bCs/>
          <w:spacing w:val="-3"/>
          <w:sz w:val="32"/>
          <w:szCs w:val="32"/>
        </w:rPr>
        <w:t>Assessed Coursework</w:t>
      </w:r>
      <w:r w:rsidR="00E76D5F">
        <w:rPr>
          <w:rFonts w:ascii="Arial" w:hAnsi="Arial" w:cs="Arial"/>
          <w:b/>
          <w:bCs/>
          <w:spacing w:val="-3"/>
          <w:sz w:val="32"/>
          <w:szCs w:val="32"/>
        </w:rPr>
        <w:t xml:space="preserve"> </w:t>
      </w:r>
      <w:r w:rsidRPr="00493F69">
        <w:rPr>
          <w:rFonts w:ascii="Arial" w:hAnsi="Arial" w:cs="Arial"/>
          <w:b/>
          <w:bCs/>
          <w:spacing w:val="-3"/>
          <w:sz w:val="32"/>
          <w:szCs w:val="32"/>
        </w:rPr>
        <w:t>Tracking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7391"/>
      </w:tblGrid>
      <w:tr w:rsidR="004B5ECB" w14:paraId="6833DC66" w14:textId="77777777" w:rsidTr="0076022D">
        <w:tc>
          <w:tcPr>
            <w:tcW w:w="3058" w:type="dxa"/>
          </w:tcPr>
          <w:p w14:paraId="2876F814" w14:textId="77777777" w:rsidR="004B5ECB" w:rsidRPr="004B5ECB" w:rsidRDefault="004B5ECB" w:rsidP="004B5ECB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Module Code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:</w:t>
            </w:r>
          </w:p>
        </w:tc>
        <w:tc>
          <w:tcPr>
            <w:tcW w:w="7391" w:type="dxa"/>
          </w:tcPr>
          <w:p w14:paraId="7717D42E" w14:textId="77777777" w:rsidR="004B5ECB" w:rsidRPr="005638CF" w:rsidRDefault="005638CF" w:rsidP="005638CF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color w:val="000000" w:themeColor="text1"/>
                <w:spacing w:val="-3"/>
                <w:sz w:val="22"/>
                <w:szCs w:val="22"/>
              </w:rPr>
            </w:pPr>
            <w:r w:rsidRPr="005638CF">
              <w:rPr>
                <w:rFonts w:ascii="Arial" w:hAnsi="Arial" w:cs="Arial"/>
                <w:b/>
                <w:bCs/>
                <w:color w:val="000000" w:themeColor="text1"/>
                <w:spacing w:val="-3"/>
                <w:sz w:val="22"/>
                <w:szCs w:val="22"/>
              </w:rPr>
              <w:t>MPHYG001</w:t>
            </w:r>
          </w:p>
        </w:tc>
      </w:tr>
      <w:tr w:rsidR="004B5ECB" w14:paraId="373D464F" w14:textId="77777777" w:rsidTr="0076022D">
        <w:tc>
          <w:tcPr>
            <w:tcW w:w="3058" w:type="dxa"/>
          </w:tcPr>
          <w:p w14:paraId="289B2047" w14:textId="77777777" w:rsidR="004B5ECB" w:rsidRPr="004B5ECB" w:rsidRDefault="004B5ECB" w:rsidP="004B5ECB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Module Title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 xml:space="preserve"> :</w:t>
            </w:r>
          </w:p>
        </w:tc>
        <w:tc>
          <w:tcPr>
            <w:tcW w:w="7391" w:type="dxa"/>
          </w:tcPr>
          <w:p w14:paraId="62321ADC" w14:textId="77777777" w:rsidR="004B5ECB" w:rsidRPr="005638CF" w:rsidRDefault="005638CF" w:rsidP="005638CF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color w:val="000000" w:themeColor="text1"/>
                <w:spacing w:val="-3"/>
                <w:sz w:val="22"/>
                <w:szCs w:val="22"/>
              </w:rPr>
            </w:pPr>
            <w:r w:rsidRPr="005638CF">
              <w:rPr>
                <w:rFonts w:ascii="Arial" w:hAnsi="Arial" w:cs="Arial"/>
                <w:b/>
                <w:bCs/>
                <w:color w:val="000000" w:themeColor="text1"/>
                <w:spacing w:val="-3"/>
                <w:sz w:val="22"/>
                <w:szCs w:val="22"/>
              </w:rPr>
              <w:t>Research Software Engineering With Python</w:t>
            </w:r>
          </w:p>
        </w:tc>
      </w:tr>
      <w:tr w:rsidR="004B5ECB" w14:paraId="352B8D4E" w14:textId="77777777" w:rsidTr="0076022D">
        <w:tc>
          <w:tcPr>
            <w:tcW w:w="3058" w:type="dxa"/>
          </w:tcPr>
          <w:p w14:paraId="44BF1D1D" w14:textId="77777777" w:rsidR="004B5ECB" w:rsidRPr="004B5ECB" w:rsidRDefault="004B5ECB" w:rsidP="004B5ECB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Coursework Title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 xml:space="preserve"> :</w:t>
            </w:r>
          </w:p>
        </w:tc>
        <w:tc>
          <w:tcPr>
            <w:tcW w:w="7391" w:type="dxa"/>
          </w:tcPr>
          <w:p w14:paraId="72CCC842" w14:textId="4BDCD698" w:rsidR="004B5ECB" w:rsidRPr="005638CF" w:rsidRDefault="005638CF" w:rsidP="007A5B0E">
            <w:pPr>
              <w:pStyle w:val="Heading2"/>
              <w:shd w:val="clear" w:color="auto" w:fill="FFFFFF"/>
              <w:spacing w:before="80" w:after="80"/>
              <w:jc w:val="left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5638CF">
              <w:rPr>
                <w:rFonts w:eastAsia="Times New Roman" w:cs="Arial"/>
                <w:color w:val="000000" w:themeColor="text1"/>
                <w:sz w:val="22"/>
                <w:szCs w:val="22"/>
              </w:rPr>
              <w:t xml:space="preserve">MPHYG001 </w:t>
            </w:r>
            <w:r w:rsidR="007A5B0E">
              <w:rPr>
                <w:rFonts w:eastAsia="Times New Roman" w:cs="Arial"/>
                <w:color w:val="000000" w:themeColor="text1"/>
                <w:sz w:val="22"/>
                <w:szCs w:val="22"/>
              </w:rPr>
              <w:t>Second</w:t>
            </w:r>
            <w:r w:rsidRPr="005638CF">
              <w:rPr>
                <w:rFonts w:eastAsia="Times New Roman" w:cs="Arial"/>
                <w:color w:val="000000" w:themeColor="text1"/>
                <w:sz w:val="22"/>
                <w:szCs w:val="22"/>
              </w:rPr>
              <w:t xml:space="preserve"> Assessment: </w:t>
            </w:r>
            <w:r w:rsidR="007A5B0E">
              <w:rPr>
                <w:rFonts w:eastAsia="Times New Roman" w:cs="Arial"/>
                <w:color w:val="000000" w:themeColor="text1"/>
                <w:sz w:val="22"/>
                <w:szCs w:val="22"/>
              </w:rPr>
              <w:t xml:space="preserve">Refactoring the Bad </w:t>
            </w:r>
            <w:proofErr w:type="spellStart"/>
            <w:r w:rsidR="007A5B0E">
              <w:rPr>
                <w:rFonts w:eastAsia="Times New Roman" w:cs="Arial"/>
                <w:color w:val="000000" w:themeColor="text1"/>
                <w:sz w:val="22"/>
                <w:szCs w:val="22"/>
              </w:rPr>
              <w:t>Boids</w:t>
            </w:r>
            <w:proofErr w:type="spellEnd"/>
          </w:p>
        </w:tc>
      </w:tr>
      <w:tr w:rsidR="004B5ECB" w14:paraId="257A6F53" w14:textId="77777777" w:rsidTr="0076022D">
        <w:tc>
          <w:tcPr>
            <w:tcW w:w="3058" w:type="dxa"/>
          </w:tcPr>
          <w:p w14:paraId="62D8B097" w14:textId="77777777" w:rsidR="004B5ECB" w:rsidRPr="004B5ECB" w:rsidRDefault="004B5ECB" w:rsidP="004B5ECB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Lecturer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:</w:t>
            </w:r>
          </w:p>
        </w:tc>
        <w:tc>
          <w:tcPr>
            <w:tcW w:w="7391" w:type="dxa"/>
          </w:tcPr>
          <w:p w14:paraId="2DFB8718" w14:textId="77777777" w:rsidR="004B5ECB" w:rsidRPr="004B5ECB" w:rsidRDefault="005638CF" w:rsidP="005638CF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Dr. James Hetherington / Dr. Matt Clarkson</w:t>
            </w:r>
          </w:p>
        </w:tc>
      </w:tr>
      <w:tr w:rsidR="004B5ECB" w14:paraId="01E2E0DF" w14:textId="77777777" w:rsidTr="0076022D">
        <w:tc>
          <w:tcPr>
            <w:tcW w:w="3058" w:type="dxa"/>
          </w:tcPr>
          <w:p w14:paraId="650D8131" w14:textId="77777777" w:rsidR="004B5ECB" w:rsidRPr="004B5ECB" w:rsidRDefault="004B5ECB" w:rsidP="004B5ECB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Date Handed out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:</w:t>
            </w:r>
          </w:p>
        </w:tc>
        <w:tc>
          <w:tcPr>
            <w:tcW w:w="7391" w:type="dxa"/>
          </w:tcPr>
          <w:p w14:paraId="52221DED" w14:textId="10F04436" w:rsidR="004B5ECB" w:rsidRPr="004B5ECB" w:rsidRDefault="00A505AF" w:rsidP="00FD3106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16th</w:t>
            </w:r>
            <w:r w:rsidR="002A4963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 xml:space="preserve"> Dec</w:t>
            </w:r>
          </w:p>
        </w:tc>
      </w:tr>
      <w:tr w:rsidR="004B5ECB" w14:paraId="30B1F4F1" w14:textId="77777777" w:rsidTr="0076022D">
        <w:tc>
          <w:tcPr>
            <w:tcW w:w="3058" w:type="dxa"/>
          </w:tcPr>
          <w:p w14:paraId="77D98155" w14:textId="10C1C3AD" w:rsidR="004B5ECB" w:rsidRPr="004B5ECB" w:rsidRDefault="004B5ECB" w:rsidP="006B3814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 xml:space="preserve">Student’s </w:t>
            </w:r>
            <w:r w:rsidR="006B3814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Number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:</w:t>
            </w:r>
          </w:p>
        </w:tc>
        <w:tc>
          <w:tcPr>
            <w:tcW w:w="7391" w:type="dxa"/>
          </w:tcPr>
          <w:p w14:paraId="6E438E2B" w14:textId="6FC8F39E" w:rsidR="004B5ECB" w:rsidRPr="004B5ECB" w:rsidRDefault="00B41295" w:rsidP="00ED42C6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16081492</w:t>
            </w:r>
            <w:bookmarkStart w:id="0" w:name="_GoBack"/>
            <w:bookmarkEnd w:id="0"/>
          </w:p>
        </w:tc>
      </w:tr>
    </w:tbl>
    <w:p w14:paraId="2BAAE62D" w14:textId="77777777" w:rsidR="004B5ECB" w:rsidRDefault="004B5ECB" w:rsidP="00993DC6">
      <w:pPr>
        <w:tabs>
          <w:tab w:val="center" w:pos="4536"/>
        </w:tabs>
        <w:suppressAutoHyphens/>
        <w:jc w:val="center"/>
        <w:outlineLvl w:val="0"/>
        <w:rPr>
          <w:rFonts w:ascii="Arial" w:hAnsi="Arial" w:cs="Arial"/>
          <w:b/>
          <w:bCs/>
          <w:spacing w:val="-3"/>
          <w:sz w:val="32"/>
          <w:szCs w:val="32"/>
        </w:rPr>
      </w:pPr>
    </w:p>
    <w:p w14:paraId="564D224A" w14:textId="64203229" w:rsidR="00D52358" w:rsidRPr="004B5ECB" w:rsidRDefault="00D52358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2"/>
          <w:sz w:val="22"/>
        </w:rPr>
      </w:pPr>
      <w:r w:rsidRPr="004B5ECB">
        <w:rPr>
          <w:rFonts w:ascii="Arial" w:hAnsi="Arial" w:cs="Arial"/>
          <w:b/>
          <w:bCs/>
          <w:spacing w:val="-2"/>
          <w:sz w:val="22"/>
        </w:rPr>
        <w:t xml:space="preserve">Please </w:t>
      </w:r>
      <w:r w:rsidR="006B3814">
        <w:rPr>
          <w:rFonts w:ascii="Arial" w:hAnsi="Arial" w:cs="Arial"/>
          <w:b/>
          <w:bCs/>
          <w:spacing w:val="-2"/>
          <w:sz w:val="22"/>
        </w:rPr>
        <w:t>submit directly to Moodle.</w:t>
      </w:r>
    </w:p>
    <w:p w14:paraId="682957D5" w14:textId="77777777" w:rsidR="00493F69" w:rsidRDefault="00493F69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2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7499"/>
      </w:tblGrid>
      <w:tr w:rsidR="004B5ECB" w14:paraId="25020CB3" w14:textId="77777777" w:rsidTr="006B3814">
        <w:tc>
          <w:tcPr>
            <w:tcW w:w="3099" w:type="dxa"/>
          </w:tcPr>
          <w:p w14:paraId="151B7640" w14:textId="77777777" w:rsidR="004B5ECB" w:rsidRPr="004B5ECB" w:rsidRDefault="004B5ECB" w:rsidP="004B5ECB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Coursework Deadline</w:t>
            </w:r>
            <w:r w:rsidR="004F5188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:</w:t>
            </w:r>
          </w:p>
        </w:tc>
        <w:tc>
          <w:tcPr>
            <w:tcW w:w="7499" w:type="dxa"/>
          </w:tcPr>
          <w:p w14:paraId="59942FFE" w14:textId="1ACF1DBE" w:rsidR="004B5ECB" w:rsidRPr="004B5ECB" w:rsidRDefault="007A5B0E" w:rsidP="007A5B0E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5pm 24</w:t>
            </w:r>
            <w:r w:rsidR="005638CF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Feb</w:t>
            </w:r>
            <w:r w:rsidR="005638CF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 xml:space="preserve"> 201</w:t>
            </w: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7</w:t>
            </w:r>
          </w:p>
        </w:tc>
      </w:tr>
      <w:tr w:rsidR="004B5ECB" w14:paraId="45DDFF58" w14:textId="77777777" w:rsidTr="006B3814">
        <w:tc>
          <w:tcPr>
            <w:tcW w:w="3099" w:type="dxa"/>
          </w:tcPr>
          <w:p w14:paraId="5AADF84E" w14:textId="77777777" w:rsidR="004B5ECB" w:rsidRPr="004B5ECB" w:rsidRDefault="004B5ECB" w:rsidP="004B5ECB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Date Received</w:t>
            </w:r>
            <w:r w:rsidR="004F5188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:</w:t>
            </w:r>
          </w:p>
        </w:tc>
        <w:tc>
          <w:tcPr>
            <w:tcW w:w="7499" w:type="dxa"/>
          </w:tcPr>
          <w:p w14:paraId="5F1BBAE6" w14:textId="0E5FAF51" w:rsidR="004B5ECB" w:rsidRPr="004B5ECB" w:rsidRDefault="004B5ECB" w:rsidP="004B5ECB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</w:p>
        </w:tc>
      </w:tr>
      <w:tr w:rsidR="004B5ECB" w14:paraId="0399705C" w14:textId="77777777" w:rsidTr="006B3814">
        <w:tc>
          <w:tcPr>
            <w:tcW w:w="3099" w:type="dxa"/>
          </w:tcPr>
          <w:p w14:paraId="70999B1F" w14:textId="77777777" w:rsidR="004B5ECB" w:rsidRPr="004B5ECB" w:rsidRDefault="004B5ECB" w:rsidP="004B5ECB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Date Returned to Student</w:t>
            </w:r>
            <w:r w:rsidR="004F5188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:</w:t>
            </w:r>
          </w:p>
        </w:tc>
        <w:tc>
          <w:tcPr>
            <w:tcW w:w="7499" w:type="dxa"/>
          </w:tcPr>
          <w:p w14:paraId="4FE0F164" w14:textId="73238DEF" w:rsidR="004B5ECB" w:rsidRPr="004B5ECB" w:rsidRDefault="006B3814" w:rsidP="006B3814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20</w:t>
            </w:r>
            <w:r w:rsidR="002A4963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th</w:t>
            </w:r>
            <w:r w:rsidR="005638CF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Mar</w:t>
            </w:r>
            <w:r w:rsidR="005638CF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 xml:space="preserve"> 201</w:t>
            </w: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7</w:t>
            </w:r>
          </w:p>
        </w:tc>
      </w:tr>
    </w:tbl>
    <w:p w14:paraId="30782388" w14:textId="77777777" w:rsidR="004B5ECB" w:rsidRPr="00D52358" w:rsidRDefault="004B5ECB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2"/>
          <w:sz w:val="20"/>
        </w:rPr>
      </w:pPr>
    </w:p>
    <w:p w14:paraId="42314428" w14:textId="23049190" w:rsidR="006B3814" w:rsidRDefault="006B3814" w:rsidP="00DC0A71">
      <w:pP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2"/>
          <w:sz w:val="22"/>
        </w:rPr>
      </w:pPr>
      <w:r>
        <w:rPr>
          <w:rFonts w:ascii="Arial" w:hAnsi="Arial" w:cs="Arial"/>
          <w:bCs/>
          <w:spacing w:val="-2"/>
          <w:sz w:val="22"/>
        </w:rPr>
        <w:t>Please indicate any areas you would specifically like feedback on:</w:t>
      </w:r>
    </w:p>
    <w:p w14:paraId="2AE109FE" w14:textId="77777777" w:rsidR="006B3814" w:rsidRPr="004B5ECB" w:rsidRDefault="006B3814" w:rsidP="006B3814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2"/>
        </w:rPr>
      </w:pPr>
    </w:p>
    <w:p w14:paraId="164910D8" w14:textId="77777777" w:rsidR="006B3814" w:rsidRPr="004B5ECB" w:rsidRDefault="006B3814" w:rsidP="006B3814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</w:rPr>
      </w:pPr>
    </w:p>
    <w:p w14:paraId="0D96D7D2" w14:textId="77777777" w:rsidR="006B3814" w:rsidRDefault="006B3814" w:rsidP="006B3814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outlineLvl w:val="0"/>
        <w:rPr>
          <w:rFonts w:ascii="Arial" w:hAnsi="Arial" w:cs="Arial"/>
          <w:b/>
          <w:bCs/>
          <w:spacing w:val="-2"/>
          <w:sz w:val="22"/>
        </w:rPr>
      </w:pPr>
    </w:p>
    <w:p w14:paraId="6EE23D3F" w14:textId="77777777" w:rsidR="006B3814" w:rsidRPr="004B5ECB" w:rsidRDefault="006B3814" w:rsidP="006B3814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3"/>
          <w:sz w:val="22"/>
          <w:u w:val="single"/>
        </w:rPr>
      </w:pPr>
    </w:p>
    <w:p w14:paraId="526FB877" w14:textId="77777777" w:rsidR="006B3814" w:rsidRDefault="006B3814" w:rsidP="00DC0A71">
      <w:pP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2"/>
          <w:sz w:val="22"/>
        </w:rPr>
      </w:pPr>
    </w:p>
    <w:p w14:paraId="0BF7F565" w14:textId="77777777" w:rsidR="0076022D" w:rsidRDefault="00993DC6" w:rsidP="00DC0A71">
      <w:pP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2"/>
          <w:sz w:val="22"/>
        </w:rPr>
      </w:pPr>
      <w:r w:rsidRPr="004B5ECB">
        <w:rPr>
          <w:rFonts w:ascii="Arial" w:hAnsi="Arial" w:cs="Arial"/>
          <w:bCs/>
          <w:spacing w:val="-2"/>
          <w:sz w:val="22"/>
        </w:rPr>
        <w:t>Before completing and submitting this piece of coursework please check that you are fully aware of the MPB</w:t>
      </w:r>
      <w:r w:rsidR="00E366F3">
        <w:rPr>
          <w:rFonts w:ascii="Arial" w:hAnsi="Arial" w:cs="Arial"/>
          <w:bCs/>
          <w:spacing w:val="-2"/>
          <w:sz w:val="22"/>
        </w:rPr>
        <w:t>E</w:t>
      </w:r>
      <w:r w:rsidRPr="004B5ECB">
        <w:rPr>
          <w:rFonts w:ascii="Arial" w:hAnsi="Arial" w:cs="Arial"/>
          <w:bCs/>
          <w:spacing w:val="-2"/>
          <w:sz w:val="22"/>
        </w:rPr>
        <w:t xml:space="preserve"> policy on plagiaris</w:t>
      </w:r>
      <w:r w:rsidR="00380991" w:rsidRPr="004B5ECB">
        <w:rPr>
          <w:rFonts w:ascii="Arial" w:hAnsi="Arial" w:cs="Arial"/>
          <w:bCs/>
          <w:spacing w:val="-2"/>
          <w:sz w:val="22"/>
        </w:rPr>
        <w:t xml:space="preserve">m (See </w:t>
      </w:r>
      <w:r w:rsidR="009018E8">
        <w:rPr>
          <w:rFonts w:ascii="Arial" w:hAnsi="Arial" w:cs="Arial"/>
          <w:bCs/>
          <w:spacing w:val="-2"/>
          <w:sz w:val="22"/>
        </w:rPr>
        <w:t>your</w:t>
      </w:r>
      <w:r w:rsidR="00380991" w:rsidRPr="004B5ECB">
        <w:rPr>
          <w:rFonts w:ascii="Arial" w:hAnsi="Arial" w:cs="Arial"/>
          <w:bCs/>
          <w:spacing w:val="-2"/>
          <w:sz w:val="22"/>
        </w:rPr>
        <w:t xml:space="preserve"> S</w:t>
      </w:r>
      <w:r w:rsidRPr="004B5ECB">
        <w:rPr>
          <w:rFonts w:ascii="Arial" w:hAnsi="Arial" w:cs="Arial"/>
          <w:bCs/>
          <w:spacing w:val="-2"/>
          <w:sz w:val="22"/>
        </w:rPr>
        <w:t xml:space="preserve">tudent </w:t>
      </w:r>
      <w:r w:rsidR="00380991" w:rsidRPr="004B5ECB">
        <w:rPr>
          <w:rFonts w:ascii="Arial" w:hAnsi="Arial" w:cs="Arial"/>
          <w:bCs/>
          <w:spacing w:val="-2"/>
          <w:sz w:val="22"/>
        </w:rPr>
        <w:t>H</w:t>
      </w:r>
      <w:r w:rsidRPr="004B5ECB">
        <w:rPr>
          <w:rFonts w:ascii="Arial" w:hAnsi="Arial" w:cs="Arial"/>
          <w:bCs/>
          <w:spacing w:val="-2"/>
          <w:sz w:val="22"/>
        </w:rPr>
        <w:t xml:space="preserve">andbook). </w:t>
      </w:r>
    </w:p>
    <w:p w14:paraId="428DE721" w14:textId="77777777" w:rsidR="005638CF" w:rsidRDefault="005638CF" w:rsidP="00DC0A71">
      <w:pP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2"/>
          <w:sz w:val="18"/>
        </w:rPr>
      </w:pPr>
    </w:p>
    <w:p w14:paraId="5F0A48B9" w14:textId="07DE1252" w:rsidR="006B3814" w:rsidRPr="006B3814" w:rsidRDefault="006B3814" w:rsidP="006B3814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t>Penalty for Late Submission:</w:t>
      </w:r>
    </w:p>
    <w:p w14:paraId="5A288650" w14:textId="3AFD00F9" w:rsidR="006B3814" w:rsidRPr="006B3814" w:rsidRDefault="006B3814" w:rsidP="006B3814">
      <w:pPr>
        <w:pStyle w:val="p1"/>
        <w:rPr>
          <w:sz w:val="22"/>
          <w:szCs w:val="22"/>
        </w:rPr>
      </w:pPr>
      <w:r w:rsidRPr="006B3814">
        <w:rPr>
          <w:rStyle w:val="s1"/>
          <w:sz w:val="22"/>
          <w:szCs w:val="22"/>
        </w:rPr>
        <w:t xml:space="preserve">College Policy on Late Submission is found here: </w:t>
      </w:r>
      <w:hyperlink r:id="rId6" w:history="1">
        <w:r w:rsidRPr="006B3814">
          <w:rPr>
            <w:rStyle w:val="Hyperlink"/>
            <w:sz w:val="16"/>
            <w:szCs w:val="16"/>
          </w:rPr>
          <w:t>https://www.ucl.ac.uk/srs/academic-manual/c4/failure/late-submission</w:t>
        </w:r>
      </w:hyperlink>
      <w:r w:rsidRPr="006B3814">
        <w:rPr>
          <w:rStyle w:val="s1"/>
          <w:sz w:val="22"/>
          <w:szCs w:val="22"/>
        </w:rPr>
        <w:t xml:space="preserve"> </w:t>
      </w:r>
      <w:r w:rsidRPr="006B3814">
        <w:rPr>
          <w:rStyle w:val="apple-converted-space"/>
          <w:sz w:val="22"/>
          <w:szCs w:val="22"/>
        </w:rPr>
        <w:t> </w:t>
      </w:r>
    </w:p>
    <w:p w14:paraId="5FB580A1" w14:textId="77777777" w:rsidR="006B3814" w:rsidRPr="006B3814" w:rsidRDefault="006B3814" w:rsidP="006B3814">
      <w:pPr>
        <w:numPr>
          <w:ilvl w:val="0"/>
          <w:numId w:val="8"/>
        </w:numPr>
        <w:jc w:val="both"/>
        <w:rPr>
          <w:rFonts w:ascii="Arial" w:eastAsia="Times New Roman" w:hAnsi="Arial" w:cs="Arial"/>
          <w:sz w:val="22"/>
          <w:szCs w:val="22"/>
        </w:rPr>
      </w:pP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The marks for coursework received up to </w:t>
      </w:r>
      <w:r w:rsidRPr="006B3814">
        <w:rPr>
          <w:rStyle w:val="s1"/>
          <w:rFonts w:ascii="Arial" w:eastAsia="Times New Roman" w:hAnsi="Arial" w:cs="Arial"/>
          <w:b/>
          <w:bCs/>
          <w:sz w:val="22"/>
          <w:szCs w:val="22"/>
        </w:rPr>
        <w:t>two working days after</w:t>
      </w: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 the published date and time will incur a 10 percentage point deduction in marks (but no lower than the pass mark).</w:t>
      </w:r>
      <w:r w:rsidRPr="006B3814">
        <w:rPr>
          <w:rStyle w:val="apple-converted-space"/>
          <w:rFonts w:ascii="Arial" w:eastAsia="Times New Roman" w:hAnsi="Arial" w:cs="Arial"/>
          <w:sz w:val="22"/>
          <w:szCs w:val="22"/>
        </w:rPr>
        <w:t> </w:t>
      </w:r>
    </w:p>
    <w:p w14:paraId="51148AF6" w14:textId="77777777" w:rsidR="006B3814" w:rsidRPr="006B3814" w:rsidRDefault="006B3814" w:rsidP="006B3814">
      <w:pPr>
        <w:numPr>
          <w:ilvl w:val="0"/>
          <w:numId w:val="8"/>
        </w:numPr>
        <w:jc w:val="both"/>
        <w:rPr>
          <w:rFonts w:ascii="Arial" w:eastAsia="Times New Roman" w:hAnsi="Arial" w:cs="Arial"/>
          <w:sz w:val="22"/>
          <w:szCs w:val="22"/>
        </w:rPr>
      </w:pP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The marks for coursework received </w:t>
      </w:r>
      <w:r w:rsidRPr="006B3814">
        <w:rPr>
          <w:rStyle w:val="s1"/>
          <w:rFonts w:ascii="Arial" w:eastAsia="Times New Roman" w:hAnsi="Arial" w:cs="Arial"/>
          <w:b/>
          <w:bCs/>
          <w:sz w:val="22"/>
          <w:szCs w:val="22"/>
        </w:rPr>
        <w:t>more than two working days and up to five working days after</w:t>
      </w: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 the published date and time will receive no more than the pass mark (40% for UG modules, 50% for PGT modules).</w:t>
      </w:r>
    </w:p>
    <w:p w14:paraId="1C23DD7B" w14:textId="77777777" w:rsidR="006B3814" w:rsidRPr="006B3814" w:rsidRDefault="006B3814" w:rsidP="006B3814">
      <w:pPr>
        <w:numPr>
          <w:ilvl w:val="0"/>
          <w:numId w:val="8"/>
        </w:numPr>
        <w:jc w:val="both"/>
        <w:rPr>
          <w:rFonts w:ascii="Arial" w:eastAsia="Times New Roman" w:hAnsi="Arial" w:cs="Arial"/>
          <w:sz w:val="22"/>
          <w:szCs w:val="22"/>
        </w:rPr>
      </w:pP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Work submitted </w:t>
      </w:r>
      <w:r w:rsidRPr="006B3814">
        <w:rPr>
          <w:rStyle w:val="s1"/>
          <w:rFonts w:ascii="Arial" w:eastAsia="Times New Roman" w:hAnsi="Arial" w:cs="Arial"/>
          <w:b/>
          <w:bCs/>
          <w:sz w:val="22"/>
          <w:szCs w:val="22"/>
        </w:rPr>
        <w:t>more than five working days after</w:t>
      </w: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 the published date and time but before the second week of the third term will receive a mark of zero but will be considered complete.</w:t>
      </w:r>
    </w:p>
    <w:p w14:paraId="4E61463C" w14:textId="77777777" w:rsidR="0076022D" w:rsidRPr="004B5ECB" w:rsidRDefault="0076022D" w:rsidP="00993DC6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2"/>
        </w:rPr>
      </w:pPr>
    </w:p>
    <w:p w14:paraId="04D049C3" w14:textId="77777777" w:rsidR="00993DC6" w:rsidRPr="004B5ECB" w:rsidRDefault="00993DC6" w:rsidP="0076022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</w:rPr>
      </w:pPr>
    </w:p>
    <w:p w14:paraId="2BD068C5" w14:textId="4667DC94" w:rsidR="00F679FC" w:rsidRPr="004B5ECB" w:rsidRDefault="00380991" w:rsidP="0076022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2"/>
          <w:sz w:val="22"/>
        </w:rPr>
      </w:pPr>
      <w:r w:rsidRPr="004B5ECB">
        <w:rPr>
          <w:rFonts w:ascii="Arial" w:hAnsi="Arial" w:cs="Arial"/>
          <w:b/>
          <w:bCs/>
          <w:spacing w:val="-2"/>
          <w:sz w:val="22"/>
        </w:rPr>
        <w:t>Mark (%)</w:t>
      </w:r>
      <w:r w:rsidR="00993DC6" w:rsidRPr="004B5ECB">
        <w:rPr>
          <w:rFonts w:ascii="Arial" w:hAnsi="Arial" w:cs="Arial"/>
          <w:b/>
          <w:bCs/>
          <w:spacing w:val="-2"/>
          <w:sz w:val="22"/>
        </w:rPr>
        <w:t>:</w:t>
      </w:r>
      <w:r w:rsidR="00F679FC">
        <w:rPr>
          <w:rFonts w:ascii="Arial" w:hAnsi="Arial" w:cs="Arial"/>
          <w:b/>
          <w:bCs/>
          <w:spacing w:val="-2"/>
          <w:sz w:val="22"/>
        </w:rPr>
        <w:t xml:space="preserve">   </w:t>
      </w:r>
      <w:r w:rsidR="008608B6">
        <w:rPr>
          <w:rFonts w:ascii="Arial" w:hAnsi="Arial" w:cs="Arial"/>
          <w:b/>
          <w:bCs/>
          <w:spacing w:val="-2"/>
          <w:sz w:val="22"/>
        </w:rPr>
        <w:t>XX</w:t>
      </w:r>
      <w:r w:rsidR="005A528A">
        <w:rPr>
          <w:rFonts w:ascii="Arial" w:hAnsi="Arial" w:cs="Arial"/>
          <w:b/>
          <w:bCs/>
          <w:spacing w:val="-2"/>
          <w:sz w:val="22"/>
        </w:rPr>
        <w:t xml:space="preserve"> </w:t>
      </w:r>
      <w:r w:rsidR="00F679FC">
        <w:rPr>
          <w:rFonts w:ascii="Arial" w:hAnsi="Arial" w:cs="Arial"/>
          <w:b/>
          <w:bCs/>
          <w:spacing w:val="-2"/>
          <w:sz w:val="22"/>
        </w:rPr>
        <w:t>(</w:t>
      </w:r>
      <w:proofErr w:type="gramStart"/>
      <w:r w:rsidR="008608B6">
        <w:rPr>
          <w:rFonts w:ascii="Arial" w:hAnsi="Arial" w:cs="Arial"/>
          <w:b/>
          <w:bCs/>
          <w:spacing w:val="-2"/>
          <w:sz w:val="22"/>
        </w:rPr>
        <w:t>XX</w:t>
      </w:r>
      <w:r w:rsidR="00F679FC">
        <w:rPr>
          <w:rFonts w:ascii="Arial" w:hAnsi="Arial" w:cs="Arial"/>
          <w:b/>
          <w:bCs/>
          <w:spacing w:val="-2"/>
          <w:sz w:val="22"/>
        </w:rPr>
        <w:t>%</w:t>
      </w:r>
      <w:proofErr w:type="gramEnd"/>
      <w:r w:rsidR="00F679FC">
        <w:rPr>
          <w:rFonts w:ascii="Arial" w:hAnsi="Arial" w:cs="Arial"/>
          <w:b/>
          <w:bCs/>
          <w:spacing w:val="-2"/>
          <w:sz w:val="22"/>
        </w:rPr>
        <w:t>)</w:t>
      </w:r>
    </w:p>
    <w:p w14:paraId="358250D7" w14:textId="77777777" w:rsidR="00993DC6" w:rsidRPr="004B5ECB" w:rsidRDefault="00993DC6" w:rsidP="0076022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3"/>
          <w:sz w:val="22"/>
          <w:u w:val="single"/>
        </w:rPr>
      </w:pPr>
    </w:p>
    <w:p w14:paraId="63642AEF" w14:textId="77777777" w:rsidR="00D57C98" w:rsidRPr="004B5ECB" w:rsidRDefault="00D57C98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3"/>
          <w:sz w:val="22"/>
          <w:u w:val="single"/>
        </w:rPr>
      </w:pPr>
    </w:p>
    <w:p w14:paraId="14D00312" w14:textId="77777777" w:rsidR="00380991" w:rsidRPr="004B5ECB" w:rsidRDefault="00380991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Cs/>
          <w:spacing w:val="-3"/>
          <w:sz w:val="22"/>
        </w:rPr>
      </w:pPr>
      <w:r w:rsidRPr="004B5ECB">
        <w:rPr>
          <w:rFonts w:ascii="Arial" w:hAnsi="Arial" w:cs="Arial"/>
          <w:bCs/>
          <w:spacing w:val="-3"/>
          <w:sz w:val="22"/>
        </w:rPr>
        <w:t>Please note that the mark is provisional and could be changed when the exam boards meet to moderate marks.</w:t>
      </w:r>
    </w:p>
    <w:p w14:paraId="283AA61A" w14:textId="77777777" w:rsidR="00F679FC" w:rsidRDefault="00F679FC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3"/>
          <w:sz w:val="22"/>
          <w:u w:val="single"/>
        </w:rPr>
      </w:pPr>
    </w:p>
    <w:p w14:paraId="4E761C48" w14:textId="2427DC49" w:rsidR="00F679FC" w:rsidRDefault="00F679FC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3"/>
          <w:sz w:val="22"/>
          <w:u w:val="single"/>
        </w:rPr>
      </w:pPr>
      <w:r>
        <w:rPr>
          <w:rFonts w:ascii="Arial" w:hAnsi="Arial" w:cs="Arial"/>
          <w:b/>
          <w:bCs/>
          <w:spacing w:val="-3"/>
          <w:sz w:val="22"/>
          <w:u w:val="single"/>
        </w:rPr>
        <w:t>Personal Feedback</w:t>
      </w:r>
    </w:p>
    <w:p w14:paraId="2F831CBE" w14:textId="77777777" w:rsidR="00F679FC" w:rsidRDefault="00F679FC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3"/>
          <w:sz w:val="22"/>
          <w:u w:val="single"/>
        </w:rPr>
      </w:pPr>
    </w:p>
    <w:p w14:paraId="3B0F2554" w14:textId="77777777" w:rsidR="00C06E80" w:rsidRDefault="00C06E80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3"/>
          <w:sz w:val="22"/>
          <w:u w:val="single"/>
        </w:rPr>
      </w:pPr>
    </w:p>
    <w:p w14:paraId="60770C67" w14:textId="77777777" w:rsidR="00D52358" w:rsidRPr="004B5ECB" w:rsidRDefault="00D52358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3"/>
          <w:sz w:val="22"/>
        </w:rPr>
      </w:pPr>
      <w:r w:rsidRPr="004B5ECB">
        <w:rPr>
          <w:rFonts w:ascii="Arial" w:hAnsi="Arial" w:cs="Arial"/>
          <w:b/>
          <w:bCs/>
          <w:spacing w:val="-3"/>
          <w:sz w:val="22"/>
          <w:u w:val="single"/>
        </w:rPr>
        <w:lastRenderedPageBreak/>
        <w:t>For Office Use Only</w:t>
      </w:r>
    </w:p>
    <w:p w14:paraId="5223B6F0" w14:textId="77777777" w:rsidR="00D52358" w:rsidRPr="004B5ECB" w:rsidRDefault="00D52358" w:rsidP="00E76D5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</w:rPr>
      </w:pPr>
      <w:r w:rsidRPr="004B5ECB">
        <w:rPr>
          <w:rFonts w:ascii="Arial" w:hAnsi="Arial" w:cs="Arial"/>
          <w:spacing w:val="-3"/>
          <w:sz w:val="22"/>
        </w:rPr>
        <w:t>Reason for late submission of course work:</w:t>
      </w:r>
    </w:p>
    <w:sectPr w:rsidR="00D52358" w:rsidRPr="004B5ECB" w:rsidSect="0076022D">
      <w:pgSz w:w="11899" w:h="16838"/>
      <w:pgMar w:top="720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895"/>
    <w:multiLevelType w:val="hybridMultilevel"/>
    <w:tmpl w:val="D7B25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31E"/>
    <w:multiLevelType w:val="hybridMultilevel"/>
    <w:tmpl w:val="7818B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67F6"/>
    <w:multiLevelType w:val="hybridMultilevel"/>
    <w:tmpl w:val="4A04F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97A55"/>
    <w:multiLevelType w:val="hybridMultilevel"/>
    <w:tmpl w:val="A564798C"/>
    <w:lvl w:ilvl="0" w:tplc="C9CA00D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23B78"/>
    <w:multiLevelType w:val="hybridMultilevel"/>
    <w:tmpl w:val="5AE2F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B0940"/>
    <w:multiLevelType w:val="hybridMultilevel"/>
    <w:tmpl w:val="0F7EB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A253A"/>
    <w:multiLevelType w:val="hybridMultilevel"/>
    <w:tmpl w:val="C1BA7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E3905"/>
    <w:multiLevelType w:val="multilevel"/>
    <w:tmpl w:val="8ADE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99"/>
    <w:rsid w:val="00023EC2"/>
    <w:rsid w:val="00046A70"/>
    <w:rsid w:val="00047780"/>
    <w:rsid w:val="00053EDF"/>
    <w:rsid w:val="000C483D"/>
    <w:rsid w:val="000E3364"/>
    <w:rsid w:val="001169F4"/>
    <w:rsid w:val="00137BB7"/>
    <w:rsid w:val="00167EF9"/>
    <w:rsid w:val="00205051"/>
    <w:rsid w:val="002A4963"/>
    <w:rsid w:val="00371470"/>
    <w:rsid w:val="00380991"/>
    <w:rsid w:val="0039201F"/>
    <w:rsid w:val="003E5529"/>
    <w:rsid w:val="00400B23"/>
    <w:rsid w:val="00493F69"/>
    <w:rsid w:val="004B5ECB"/>
    <w:rsid w:val="004E117B"/>
    <w:rsid w:val="004F035D"/>
    <w:rsid w:val="004F5188"/>
    <w:rsid w:val="005638CF"/>
    <w:rsid w:val="005A528A"/>
    <w:rsid w:val="00651AAA"/>
    <w:rsid w:val="00687BA9"/>
    <w:rsid w:val="006A7F71"/>
    <w:rsid w:val="006B3814"/>
    <w:rsid w:val="0076022D"/>
    <w:rsid w:val="007749CB"/>
    <w:rsid w:val="00785815"/>
    <w:rsid w:val="007A5B0E"/>
    <w:rsid w:val="007B38FE"/>
    <w:rsid w:val="007B7E0F"/>
    <w:rsid w:val="007D2DC0"/>
    <w:rsid w:val="008142D6"/>
    <w:rsid w:val="008608B6"/>
    <w:rsid w:val="00873C2F"/>
    <w:rsid w:val="00880E0E"/>
    <w:rsid w:val="008844D5"/>
    <w:rsid w:val="008A5711"/>
    <w:rsid w:val="008A5CB1"/>
    <w:rsid w:val="008C786A"/>
    <w:rsid w:val="009018E8"/>
    <w:rsid w:val="0090402D"/>
    <w:rsid w:val="009323C9"/>
    <w:rsid w:val="009850FE"/>
    <w:rsid w:val="00993DC6"/>
    <w:rsid w:val="00A505AF"/>
    <w:rsid w:val="00A74376"/>
    <w:rsid w:val="00B41295"/>
    <w:rsid w:val="00B5777B"/>
    <w:rsid w:val="00C06E80"/>
    <w:rsid w:val="00C17159"/>
    <w:rsid w:val="00C50282"/>
    <w:rsid w:val="00C749AB"/>
    <w:rsid w:val="00CF2A90"/>
    <w:rsid w:val="00D517C9"/>
    <w:rsid w:val="00D52358"/>
    <w:rsid w:val="00D57C98"/>
    <w:rsid w:val="00DC0A71"/>
    <w:rsid w:val="00DD78B9"/>
    <w:rsid w:val="00E068EB"/>
    <w:rsid w:val="00E366F3"/>
    <w:rsid w:val="00E6350C"/>
    <w:rsid w:val="00E743AB"/>
    <w:rsid w:val="00E76D5F"/>
    <w:rsid w:val="00ED42C6"/>
    <w:rsid w:val="00EE42AD"/>
    <w:rsid w:val="00EF7DCB"/>
    <w:rsid w:val="00F679FC"/>
    <w:rsid w:val="00F71199"/>
    <w:rsid w:val="00FD3106"/>
    <w:rsid w:val="00FE0310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252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814"/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73C2F"/>
    <w:pPr>
      <w:tabs>
        <w:tab w:val="center" w:pos="4153"/>
        <w:tab w:val="right" w:pos="8306"/>
      </w:tabs>
    </w:pPr>
    <w:rPr>
      <w:rFonts w:ascii="Arial" w:eastAsia="Times New Roman" w:hAnsi="Arial"/>
      <w:sz w:val="16"/>
      <w:lang w:eastAsia="en-GB"/>
    </w:rPr>
  </w:style>
  <w:style w:type="paragraph" w:styleId="BalloonText">
    <w:name w:val="Balloon Text"/>
    <w:basedOn w:val="Normal"/>
    <w:semiHidden/>
    <w:rsid w:val="004F035D"/>
    <w:rPr>
      <w:rFonts w:ascii="Tahoma" w:hAnsi="Tahoma" w:cs="Tahoma"/>
      <w:sz w:val="16"/>
      <w:szCs w:val="16"/>
    </w:rPr>
  </w:style>
  <w:style w:type="character" w:styleId="Hyperlink">
    <w:name w:val="Hyperlink"/>
    <w:rsid w:val="00993DC6"/>
    <w:rPr>
      <w:color w:val="0000FF"/>
      <w:u w:val="single"/>
    </w:rPr>
  </w:style>
  <w:style w:type="paragraph" w:customStyle="1" w:styleId="TitlingLine1">
    <w:name w:val="Titling Line 1"/>
    <w:basedOn w:val="Normal"/>
    <w:next w:val="Normal"/>
    <w:rsid w:val="00E76D5F"/>
    <w:pPr>
      <w:spacing w:line="230" w:lineRule="exact"/>
      <w:ind w:right="4253"/>
    </w:pPr>
    <w:rPr>
      <w:rFonts w:ascii="Arial" w:eastAsia="Times New Roman" w:hAnsi="Arial"/>
      <w:b/>
      <w:caps/>
      <w:sz w:val="20"/>
      <w:lang w:eastAsia="en-GB"/>
    </w:rPr>
  </w:style>
  <w:style w:type="table" w:styleId="TableGrid">
    <w:name w:val="Table Grid"/>
    <w:basedOn w:val="TableNormal"/>
    <w:rsid w:val="004B5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A70"/>
    <w:pPr>
      <w:ind w:left="720"/>
      <w:contextualSpacing/>
    </w:pPr>
  </w:style>
  <w:style w:type="paragraph" w:customStyle="1" w:styleId="p1">
    <w:name w:val="p1"/>
    <w:basedOn w:val="Normal"/>
    <w:rsid w:val="006B3814"/>
    <w:rPr>
      <w:rFonts w:ascii="Arial" w:hAnsi="Arial" w:cs="Arial"/>
      <w:sz w:val="14"/>
      <w:szCs w:val="14"/>
    </w:rPr>
  </w:style>
  <w:style w:type="character" w:customStyle="1" w:styleId="s1">
    <w:name w:val="s1"/>
    <w:basedOn w:val="DefaultParagraphFont"/>
    <w:rsid w:val="006B3814"/>
  </w:style>
  <w:style w:type="character" w:customStyle="1" w:styleId="apple-converted-space">
    <w:name w:val="apple-converted-space"/>
    <w:basedOn w:val="DefaultParagraphFont"/>
    <w:rsid w:val="006B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cl.ac.uk/srs/academic-manual/c4/failure/late-submi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Memo_UCL_addre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E1D1B-9F5C-4182-ADDA-781EE08C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Memo_UCL_address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Jamie Potter</cp:lastModifiedBy>
  <cp:revision>2</cp:revision>
  <cp:lastPrinted>2014-10-16T15:20:00Z</cp:lastPrinted>
  <dcterms:created xsi:type="dcterms:W3CDTF">2017-02-24T13:29:00Z</dcterms:created>
  <dcterms:modified xsi:type="dcterms:W3CDTF">2017-02-24T13:29:00Z</dcterms:modified>
</cp:coreProperties>
</file>